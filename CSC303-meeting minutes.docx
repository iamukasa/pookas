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37868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pacing w:val="0"/>
          <w:sz w:val="22"/>
          <w:szCs w:val="22"/>
        </w:rPr>
      </w:sdtEndPr>
      <w:sdtContent>
        <w:p w:rsidR="000B7BC5" w:rsidRDefault="000B7BC5"/>
        <w:p w:rsidR="000B7BC5" w:rsidRDefault="00492536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81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6DCE76E5F6C243378A234FB93A2F3D0F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B7BC5" w:rsidRDefault="000B7BC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Pookas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ETventure</w:t>
                            </w:r>
                            <w:proofErr w:type="spellEnd"/>
                          </w:p>
                        </w:sdtContent>
                      </w:sdt>
                      <w:p w:rsidR="000B7BC5" w:rsidRDefault="000B7BC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150;mso-position-horizontal-relative:margin;mso-position-vertical-relative:margin" filled="f" stroked="f">
                  <v:textbox style="mso-next-textbox:#_x0000_s1039;mso-fit-shape-to-text:t">
                    <w:txbxContent>
                      <w:p w:rsidR="000B7BC5" w:rsidRDefault="000B7BC5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B7BC5" w:rsidRDefault="000B7BC5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MEETING MINUTES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B7BC5" w:rsidRDefault="000B7BC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 collection of our discussions in meetings</w:t>
                            </w:r>
                          </w:p>
                        </w:sdtContent>
                      </w:sdt>
                      <w:p w:rsidR="000B7BC5" w:rsidRDefault="000B7BC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0B7BC5" w:rsidRDefault="000B7BC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B7BC5" w:rsidRDefault="000B7BC5">
          <w:pPr>
            <w:rPr>
              <w:rFonts w:asciiTheme="minorHAnsi" w:eastAsiaTheme="minorEastAsia" w:hAnsiTheme="minorHAnsi" w:cstheme="minorBidi"/>
              <w:spacing w:val="0"/>
              <w:sz w:val="22"/>
              <w:szCs w:val="22"/>
            </w:rPr>
          </w:pPr>
          <w:r>
            <w:rPr>
              <w:rFonts w:asciiTheme="minorHAnsi" w:eastAsiaTheme="minorEastAsia" w:hAnsiTheme="minorHAnsi" w:cstheme="minorBidi"/>
              <w:spacing w:val="0"/>
              <w:sz w:val="22"/>
              <w:szCs w:val="22"/>
            </w:rPr>
            <w:br w:type="page"/>
          </w:r>
        </w:p>
      </w:sdtContent>
    </w:sdt>
    <w:p w:rsidR="00B05187" w:rsidRDefault="00B05187" w:rsidP="00B05187">
      <w:pPr>
        <w:pStyle w:val="Heading1"/>
      </w:pPr>
      <w:r>
        <w:lastRenderedPageBreak/>
        <w:t>Entries</w:t>
      </w:r>
      <w:r w:rsidRPr="000301C3">
        <w:t xml:space="preserve"> History</w:t>
      </w:r>
    </w:p>
    <w:p w:rsidR="00B05187" w:rsidRPr="0053200F" w:rsidRDefault="00B05187" w:rsidP="00B05187"/>
    <w:tbl>
      <w:tblPr>
        <w:tblStyle w:val="MediumShading1-Accent12"/>
        <w:tblW w:w="0" w:type="auto"/>
        <w:tblLook w:val="04A0"/>
      </w:tblPr>
      <w:tblGrid>
        <w:gridCol w:w="1998"/>
        <w:gridCol w:w="1440"/>
        <w:gridCol w:w="3150"/>
        <w:gridCol w:w="2654"/>
      </w:tblGrid>
      <w:tr w:rsidR="00B05187" w:rsidTr="00730CDB">
        <w:trPr>
          <w:cnfStyle w:val="100000000000"/>
        </w:trPr>
        <w:tc>
          <w:tcPr>
            <w:cnfStyle w:val="001000000000"/>
            <w:tcW w:w="1998" w:type="dxa"/>
          </w:tcPr>
          <w:p w:rsidR="00B05187" w:rsidRPr="0053200F" w:rsidRDefault="00B05187" w:rsidP="00730CDB">
            <w:r>
              <w:rPr>
                <w:bCs w:val="0"/>
              </w:rPr>
              <w:t>Entry</w:t>
            </w:r>
            <w:r w:rsidRPr="0053200F">
              <w:rPr>
                <w:bCs w:val="0"/>
              </w:rPr>
              <w:t xml:space="preserve"> Number</w:t>
            </w:r>
          </w:p>
        </w:tc>
        <w:tc>
          <w:tcPr>
            <w:tcW w:w="1440" w:type="dxa"/>
          </w:tcPr>
          <w:p w:rsidR="00B05187" w:rsidRPr="0053200F" w:rsidRDefault="00B05187" w:rsidP="00730CDB">
            <w:pPr>
              <w:cnfStyle w:val="100000000000"/>
            </w:pPr>
            <w:r w:rsidRPr="0053200F">
              <w:rPr>
                <w:bCs w:val="0"/>
              </w:rPr>
              <w:t>Date</w:t>
            </w:r>
          </w:p>
        </w:tc>
        <w:tc>
          <w:tcPr>
            <w:tcW w:w="3150" w:type="dxa"/>
          </w:tcPr>
          <w:p w:rsidR="00B05187" w:rsidRPr="0053200F" w:rsidRDefault="00B05187" w:rsidP="00730CDB">
            <w:pPr>
              <w:cnfStyle w:val="100000000000"/>
            </w:pPr>
            <w:r w:rsidRPr="0053200F">
              <w:rPr>
                <w:bCs w:val="0"/>
              </w:rPr>
              <w:t>Primary Author(s)</w:t>
            </w:r>
          </w:p>
        </w:tc>
        <w:tc>
          <w:tcPr>
            <w:tcW w:w="2654" w:type="dxa"/>
          </w:tcPr>
          <w:p w:rsidR="00B05187" w:rsidRPr="0053200F" w:rsidRDefault="00B05187" w:rsidP="00730CDB">
            <w:pPr>
              <w:cnfStyle w:val="100000000000"/>
            </w:pPr>
            <w:r w:rsidRPr="0053200F">
              <w:rPr>
                <w:bCs w:val="0"/>
              </w:rPr>
              <w:t>Comments</w:t>
            </w:r>
          </w:p>
        </w:tc>
      </w:tr>
      <w:tr w:rsidR="00B05187" w:rsidTr="00730CDB">
        <w:trPr>
          <w:cnfStyle w:val="000000100000"/>
        </w:trPr>
        <w:tc>
          <w:tcPr>
            <w:cnfStyle w:val="001000000000"/>
            <w:tcW w:w="1998" w:type="dxa"/>
          </w:tcPr>
          <w:p w:rsidR="00B05187" w:rsidRDefault="00B05187" w:rsidP="00730CDB">
            <w:r>
              <w:t>1</w:t>
            </w:r>
          </w:p>
        </w:tc>
        <w:tc>
          <w:tcPr>
            <w:tcW w:w="1440" w:type="dxa"/>
          </w:tcPr>
          <w:p w:rsidR="00B05187" w:rsidRDefault="00B05187" w:rsidP="00B05187">
            <w:pPr>
              <w:cnfStyle w:val="000000100000"/>
            </w:pPr>
            <w:r>
              <w:t>23 Aug 2009</w:t>
            </w:r>
          </w:p>
        </w:tc>
        <w:tc>
          <w:tcPr>
            <w:tcW w:w="3150" w:type="dxa"/>
          </w:tcPr>
          <w:p w:rsidR="00B05187" w:rsidRDefault="00B05187" w:rsidP="00B05187">
            <w:pPr>
              <w:cnfStyle w:val="000000100000"/>
            </w:pPr>
            <w:r>
              <w:t>Ivan Loh, Sarah Lam</w:t>
            </w:r>
          </w:p>
        </w:tc>
        <w:tc>
          <w:tcPr>
            <w:tcW w:w="2654" w:type="dxa"/>
          </w:tcPr>
          <w:p w:rsidR="00B05187" w:rsidRDefault="00B05187" w:rsidP="00730CDB">
            <w:pPr>
              <w:cnfStyle w:val="000000100000"/>
            </w:pPr>
          </w:p>
        </w:tc>
      </w:tr>
      <w:tr w:rsidR="009C79FF" w:rsidTr="00730CDB">
        <w:trPr>
          <w:cnfStyle w:val="000000010000"/>
          <w:trHeight w:val="232"/>
        </w:trPr>
        <w:tc>
          <w:tcPr>
            <w:cnfStyle w:val="001000000000"/>
            <w:tcW w:w="1998" w:type="dxa"/>
          </w:tcPr>
          <w:p w:rsidR="009C79FF" w:rsidRDefault="009C79FF" w:rsidP="00730CDB">
            <w:r>
              <w:t>2</w:t>
            </w:r>
          </w:p>
        </w:tc>
        <w:tc>
          <w:tcPr>
            <w:tcW w:w="1440" w:type="dxa"/>
          </w:tcPr>
          <w:p w:rsidR="009C79FF" w:rsidRDefault="009C79FF" w:rsidP="009C79FF">
            <w:pPr>
              <w:cnfStyle w:val="000000010000"/>
            </w:pPr>
            <w:r>
              <w:t>02 Sep 2009</w:t>
            </w:r>
          </w:p>
        </w:tc>
        <w:tc>
          <w:tcPr>
            <w:tcW w:w="3150" w:type="dxa"/>
          </w:tcPr>
          <w:p w:rsidR="009C79FF" w:rsidRDefault="009C79FF" w:rsidP="00730CDB">
            <w:pPr>
              <w:cnfStyle w:val="000000010000"/>
            </w:pPr>
            <w:r>
              <w:t>Ivan Loh, Sarah Lam</w:t>
            </w:r>
          </w:p>
        </w:tc>
        <w:tc>
          <w:tcPr>
            <w:tcW w:w="2654" w:type="dxa"/>
          </w:tcPr>
          <w:p w:rsidR="009C79FF" w:rsidRDefault="009C79FF" w:rsidP="00730CDB">
            <w:pPr>
              <w:cnfStyle w:val="000000010000"/>
            </w:pPr>
          </w:p>
        </w:tc>
      </w:tr>
      <w:tr w:rsidR="009C79FF" w:rsidTr="00730CDB">
        <w:trPr>
          <w:cnfStyle w:val="000000100000"/>
          <w:trHeight w:val="232"/>
        </w:trPr>
        <w:tc>
          <w:tcPr>
            <w:cnfStyle w:val="001000000000"/>
            <w:tcW w:w="1998" w:type="dxa"/>
          </w:tcPr>
          <w:p w:rsidR="009C79FF" w:rsidRDefault="009C79FF" w:rsidP="00730CDB">
            <w:r>
              <w:t>3</w:t>
            </w:r>
          </w:p>
        </w:tc>
        <w:tc>
          <w:tcPr>
            <w:tcW w:w="1440" w:type="dxa"/>
          </w:tcPr>
          <w:p w:rsidR="009C79FF" w:rsidRDefault="009C79FF" w:rsidP="009C79FF">
            <w:pPr>
              <w:cnfStyle w:val="000000100000"/>
            </w:pPr>
            <w:r>
              <w:t>19 Sep 2009</w:t>
            </w:r>
          </w:p>
        </w:tc>
        <w:tc>
          <w:tcPr>
            <w:tcW w:w="3150" w:type="dxa"/>
          </w:tcPr>
          <w:p w:rsidR="009C79FF" w:rsidRDefault="009C79FF" w:rsidP="00730CDB">
            <w:pPr>
              <w:cnfStyle w:val="000000100000"/>
            </w:pPr>
            <w:r>
              <w:t>Ivan Loh, Sarah Lam</w:t>
            </w:r>
          </w:p>
        </w:tc>
        <w:tc>
          <w:tcPr>
            <w:tcW w:w="2654" w:type="dxa"/>
          </w:tcPr>
          <w:p w:rsidR="009C79FF" w:rsidRDefault="009C79FF" w:rsidP="00730CDB">
            <w:pPr>
              <w:cnfStyle w:val="000000100000"/>
            </w:pPr>
          </w:p>
        </w:tc>
      </w:tr>
      <w:tr w:rsidR="009C79FF" w:rsidTr="00730CDB">
        <w:trPr>
          <w:cnfStyle w:val="000000010000"/>
          <w:trHeight w:val="232"/>
        </w:trPr>
        <w:tc>
          <w:tcPr>
            <w:cnfStyle w:val="001000000000"/>
            <w:tcW w:w="1998" w:type="dxa"/>
          </w:tcPr>
          <w:p w:rsidR="009C79FF" w:rsidRDefault="009C79FF" w:rsidP="00730CDB">
            <w:r>
              <w:t>4</w:t>
            </w:r>
          </w:p>
        </w:tc>
        <w:tc>
          <w:tcPr>
            <w:tcW w:w="1440" w:type="dxa"/>
          </w:tcPr>
          <w:p w:rsidR="009C79FF" w:rsidRDefault="009C79FF" w:rsidP="009C79FF">
            <w:pPr>
              <w:cnfStyle w:val="000000010000"/>
            </w:pPr>
            <w:r>
              <w:t>26 Sep 2009</w:t>
            </w:r>
          </w:p>
        </w:tc>
        <w:tc>
          <w:tcPr>
            <w:tcW w:w="3150" w:type="dxa"/>
          </w:tcPr>
          <w:p w:rsidR="009C79FF" w:rsidRDefault="009C79FF" w:rsidP="00730CDB">
            <w:pPr>
              <w:cnfStyle w:val="000000010000"/>
            </w:pPr>
            <w:r>
              <w:t>Ivan Loh, Sarah Lam</w:t>
            </w:r>
          </w:p>
        </w:tc>
        <w:tc>
          <w:tcPr>
            <w:tcW w:w="2654" w:type="dxa"/>
          </w:tcPr>
          <w:p w:rsidR="009C79FF" w:rsidRDefault="009C79FF" w:rsidP="00730CDB">
            <w:pPr>
              <w:cnfStyle w:val="000000010000"/>
            </w:pPr>
          </w:p>
        </w:tc>
      </w:tr>
      <w:tr w:rsidR="009C79FF" w:rsidTr="00730CDB">
        <w:trPr>
          <w:cnfStyle w:val="000000100000"/>
          <w:trHeight w:val="232"/>
        </w:trPr>
        <w:tc>
          <w:tcPr>
            <w:cnfStyle w:val="001000000000"/>
            <w:tcW w:w="1998" w:type="dxa"/>
          </w:tcPr>
          <w:p w:rsidR="009C79FF" w:rsidRDefault="009C79FF" w:rsidP="00730CDB">
            <w:r>
              <w:t>5</w:t>
            </w:r>
          </w:p>
        </w:tc>
        <w:tc>
          <w:tcPr>
            <w:tcW w:w="1440" w:type="dxa"/>
          </w:tcPr>
          <w:p w:rsidR="009C79FF" w:rsidRDefault="009C79FF" w:rsidP="009C79FF">
            <w:pPr>
              <w:cnfStyle w:val="000000100000"/>
            </w:pPr>
            <w:r>
              <w:t>02 Oct 2009</w:t>
            </w:r>
          </w:p>
        </w:tc>
        <w:tc>
          <w:tcPr>
            <w:tcW w:w="3150" w:type="dxa"/>
          </w:tcPr>
          <w:p w:rsidR="009C79FF" w:rsidRDefault="009C79FF" w:rsidP="00730CDB">
            <w:pPr>
              <w:cnfStyle w:val="000000100000"/>
            </w:pPr>
            <w:r>
              <w:t>Ivan Loh, Sarah Lam</w:t>
            </w:r>
          </w:p>
        </w:tc>
        <w:tc>
          <w:tcPr>
            <w:tcW w:w="2654" w:type="dxa"/>
          </w:tcPr>
          <w:p w:rsidR="009C79FF" w:rsidRDefault="009C79FF" w:rsidP="00730CDB">
            <w:pPr>
              <w:cnfStyle w:val="000000100000"/>
            </w:pPr>
          </w:p>
        </w:tc>
      </w:tr>
    </w:tbl>
    <w:p w:rsidR="000B7BC5" w:rsidRDefault="000B7BC5"/>
    <w:p w:rsidR="00B05187" w:rsidRDefault="00B05187">
      <w:r>
        <w:br w:type="page"/>
      </w:r>
    </w:p>
    <w:tbl>
      <w:tblPr>
        <w:tblW w:w="9673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1891"/>
        <w:gridCol w:w="1250"/>
        <w:gridCol w:w="624"/>
        <w:gridCol w:w="1890"/>
        <w:gridCol w:w="1363"/>
        <w:gridCol w:w="18"/>
      </w:tblGrid>
      <w:tr w:rsidR="00E43BAB" w:rsidRPr="00692553" w:rsidTr="00037C82">
        <w:trPr>
          <w:gridAfter w:val="1"/>
          <w:wAfter w:w="18" w:type="dxa"/>
          <w:trHeight w:val="576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EA76C8" w:rsidP="005052C5">
            <w:pPr>
              <w:pStyle w:val="Heading1"/>
            </w:pPr>
            <w:r>
              <w:lastRenderedPageBreak/>
              <w:t>Meeting 1</w:t>
            </w:r>
          </w:p>
        </w:tc>
      </w:tr>
      <w:tr w:rsidR="00E43BAB" w:rsidRPr="00692553" w:rsidTr="00037C82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EA76C8" w:rsidRDefault="00EA76C8" w:rsidP="005052C5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[21 August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EA76C8" w:rsidRDefault="00EA76C8" w:rsidP="00EA76C8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[10:30am]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EA76C8" w:rsidRDefault="00EA76C8" w:rsidP="005052C5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E43BAB" w:rsidRPr="00692553" w:rsidTr="00037C82">
        <w:trPr>
          <w:gridAfter w:val="1"/>
          <w:wAfter w:w="18" w:type="dxa"/>
          <w:trHeight w:val="229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828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Ivan Loh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Group Meeting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Ivan Loh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Sarah Lam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Gillian Ng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 xml:space="preserve">Ivan Loh,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Fu, Goh Li-Xian, Gillian Ng, Sarah Lam</w:t>
            </w:r>
          </w:p>
        </w:tc>
      </w:tr>
      <w:tr w:rsidR="0085168B" w:rsidRPr="00692553" w:rsidTr="00037C82">
        <w:trPr>
          <w:gridAfter w:val="1"/>
          <w:wAfter w:w="18" w:type="dxa"/>
          <w:trHeight w:val="432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037C82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037C82" w:rsidRPr="00037C82" w:rsidRDefault="00037C82" w:rsidP="00037C82">
            <w:pPr>
              <w:pStyle w:val="Heading5"/>
              <w:ind w:right="320"/>
              <w:jc w:val="left"/>
              <w:rPr>
                <w:b/>
              </w:rPr>
            </w:pPr>
            <w:bookmarkStart w:id="1" w:name="MinuteItems"/>
            <w:bookmarkStart w:id="2" w:name="MinuteTopicSection"/>
            <w:bookmarkEnd w:id="1"/>
            <w:r w:rsidRPr="00037C82">
              <w:rPr>
                <w:b/>
              </w:rPr>
              <w:t>[Determine roles of individual members]</w:t>
            </w:r>
          </w:p>
        </w:tc>
      </w:tr>
      <w:tr w:rsidR="00E71DBA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037C82" w:rsidP="00EC22DF">
            <w:r>
              <w:t xml:space="preserve">The roles available are made known to the group. The functions for each role is also </w:t>
            </w:r>
            <w:r w:rsidR="00EC22DF">
              <w:t xml:space="preserve">explained to each 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C22DF" w:rsidP="005052C5">
            <w:proofErr w:type="gramStart"/>
            <w:r>
              <w:t>member</w:t>
            </w:r>
            <w:proofErr w:type="gramEnd"/>
            <w:r>
              <w:t>.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C22DF" w:rsidP="00EC22DF">
            <w:r>
              <w:t xml:space="preserve">Ivan Loh is assigned as Team Leader.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Fu is assigned as Lead Developer. </w:t>
            </w:r>
          </w:p>
        </w:tc>
      </w:tr>
      <w:tr w:rsidR="00CB3760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EC22DF" w:rsidP="00EC22DF">
            <w:r>
              <w:t xml:space="preserve">Gillian Ng is assigned as System Architect. Goh Li-Xian is assigned as </w:t>
            </w:r>
            <w:r w:rsidR="004D734F">
              <w:t>Developer. Sarah Lam is assigned as Quality Assurance.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D734F" w:rsidP="005052C5">
            <w:r>
              <w:t>NONE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 w:rsidTr="00037C82">
        <w:trPr>
          <w:gridAfter w:val="1"/>
          <w:wAfter w:w="18" w:type="dxa"/>
          <w:trHeight w:hRule="exact" w:val="115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  <w:tr w:rsidR="00FD1460" w:rsidRPr="00FD1460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D1460" w:rsidRPr="00FD1460" w:rsidRDefault="00FD1460" w:rsidP="00FD1460">
            <w:pPr>
              <w:pStyle w:val="Heading5"/>
              <w:ind w:right="320"/>
              <w:jc w:val="left"/>
              <w:rPr>
                <w:b/>
              </w:rPr>
            </w:pPr>
            <w:bookmarkStart w:id="8" w:name="MinuteAdditional"/>
            <w:bookmarkEnd w:id="2"/>
            <w:bookmarkEnd w:id="8"/>
            <w:r w:rsidRPr="00FD1460">
              <w:rPr>
                <w:b/>
              </w:rPr>
              <w:t>[</w:t>
            </w:r>
            <w:r>
              <w:rPr>
                <w:b/>
              </w:rPr>
              <w:t>poster</w:t>
            </w:r>
            <w:r w:rsidRPr="00FD1460">
              <w:rPr>
                <w:b/>
              </w:rPr>
              <w:t xml:space="preserve"> design]</w:t>
            </w:r>
          </w:p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FD1460" w:rsidP="005052C5">
            <w:r>
              <w:t>The group discuss about the design of the team’s poster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Each member gives his/her own design sample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FD1460" w:rsidP="005052C5">
            <w:r>
              <w:t>Gillian’s design is voted as the best for implementing the poster design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Complete the poster design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Gillian Ng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30 Aug 2009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5052C5" w:rsidRPr="00692553" w:rsidTr="00037C82">
        <w:trPr>
          <w:gridAfter w:val="1"/>
          <w:wAfter w:w="18" w:type="dxa"/>
          <w:trHeight w:hRule="exact" w:val="115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  <w:tr w:rsidR="00FD1460" w:rsidRPr="007762AE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D1460" w:rsidRPr="007762AE" w:rsidRDefault="00FD1460" w:rsidP="0080740E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7762AE" w:rsidRPr="007762AE">
              <w:rPr>
                <w:b/>
              </w:rPr>
              <w:t>Assigning tasks to members</w:t>
            </w:r>
            <w:r w:rsidRPr="007762AE">
              <w:rPr>
                <w:b/>
              </w:rPr>
              <w:t>]</w:t>
            </w:r>
          </w:p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7762AE" w:rsidP="00D621F4">
            <w:r>
              <w:t>The roles are assigned and each team member will be assigned on tasks to do.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85168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762AE" w:rsidRPr="00692553" w:rsidRDefault="007762AE" w:rsidP="007762AE">
            <w:r>
              <w:t xml:space="preserve">Ivan Loh and </w:t>
            </w:r>
            <w:proofErr w:type="spellStart"/>
            <w:r>
              <w:t>Quan</w:t>
            </w:r>
            <w:proofErr w:type="spellEnd"/>
            <w:r>
              <w:t xml:space="preserve"> Fu will handle the installation of WAMP, </w:t>
            </w:r>
            <w:proofErr w:type="spellStart"/>
            <w:r>
              <w:t>MediaWiki</w:t>
            </w:r>
            <w:proofErr w:type="spellEnd"/>
            <w:r>
              <w:t xml:space="preserve"> and the user manual for the 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7762AE">
            <w:proofErr w:type="gramStart"/>
            <w:r>
              <w:t>installations</w:t>
            </w:r>
            <w:proofErr w:type="gramEnd"/>
            <w:r>
              <w:t xml:space="preserve">. Li-Xian and Sarah Lam will create the </w:t>
            </w:r>
            <w:proofErr w:type="spellStart"/>
            <w:r>
              <w:t>Facebook</w:t>
            </w:r>
            <w:proofErr w:type="spellEnd"/>
            <w:r>
              <w:t xml:space="preserve"> group and the user manual on how to use </w:t>
            </w:r>
            <w:proofErr w:type="spellStart"/>
            <w:r>
              <w:t>MediaWiki</w:t>
            </w:r>
            <w:proofErr w:type="spellEnd"/>
            <w:r>
              <w:t xml:space="preserve"> and</w:t>
            </w:r>
          </w:p>
        </w:tc>
      </w:tr>
      <w:tr w:rsidR="00E4591C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7762AE" w:rsidP="00D621F4">
            <w:proofErr w:type="spellStart"/>
            <w:proofErr w:type="gramStart"/>
            <w:r>
              <w:t>facebook</w:t>
            </w:r>
            <w:proofErr w:type="spellEnd"/>
            <w:proofErr w:type="gramEnd"/>
            <w:r>
              <w:t>.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 xml:space="preserve">WAMP, </w:t>
            </w:r>
            <w:proofErr w:type="spellStart"/>
            <w:r>
              <w:t>MediaWiki</w:t>
            </w:r>
            <w:proofErr w:type="spellEnd"/>
            <w:r>
              <w:t xml:space="preserve"> installation &amp; user manual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 xml:space="preserve">Ivan Loh, </w:t>
            </w:r>
            <w:proofErr w:type="spellStart"/>
            <w:r>
              <w:t>Quan</w:t>
            </w:r>
            <w:proofErr w:type="spellEnd"/>
            <w:r>
              <w:t xml:space="preserve"> Fu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>30 Aug 2009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7762AE">
            <w:proofErr w:type="spellStart"/>
            <w:r>
              <w:t>Facebook</w:t>
            </w:r>
            <w:proofErr w:type="spellEnd"/>
            <w:r>
              <w:t xml:space="preserve"> group creation &amp; user manual on using </w:t>
            </w:r>
            <w:proofErr w:type="spellStart"/>
            <w:r>
              <w:t>MediaWiki</w:t>
            </w:r>
            <w:proofErr w:type="spellEnd"/>
            <w:r>
              <w:t xml:space="preserve"> and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>Li-Xian, Sarah Lam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>30 Aug 2009</w:t>
            </w:r>
          </w:p>
        </w:tc>
      </w:tr>
      <w:tr w:rsidR="00456620" w:rsidRPr="00692553" w:rsidTr="00037C82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  <w:tr w:rsidR="00A46314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A46314" w:rsidRPr="00A46314" w:rsidRDefault="00A46314" w:rsidP="00A46314">
            <w:pPr>
              <w:pStyle w:val="Heading5"/>
              <w:ind w:right="480"/>
              <w:jc w:val="left"/>
              <w:rPr>
                <w:b/>
              </w:rPr>
            </w:pPr>
            <w:r w:rsidRPr="00A46314">
              <w:rPr>
                <w:b/>
              </w:rPr>
              <w:t>[Brainstorm Enhancements for existing project]</w:t>
            </w:r>
          </w:p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A46314" w:rsidP="00E4591C">
            <w:r>
              <w:t xml:space="preserve">The team brainstorm on what enhancement to do for </w:t>
            </w:r>
            <w:proofErr w:type="spellStart"/>
            <w:r>
              <w:t>Activeworld</w:t>
            </w:r>
            <w:proofErr w:type="spellEnd"/>
            <w:r>
              <w:t xml:space="preserve"> Classroom and </w:t>
            </w:r>
            <w:proofErr w:type="spellStart"/>
            <w:r>
              <w:t>Edventure</w:t>
            </w:r>
            <w:proofErr w:type="spellEnd"/>
            <w:r>
              <w:t xml:space="preserve"> project.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A46314" w:rsidP="00D621F4">
            <w:r>
              <w:t>Continuation from an existing project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A46314" w:rsidP="00E4591C">
            <w:r>
              <w:t>Each member is tasked to come up with their ideas write-up to present in the next meeting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C166A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C166AB" w:rsidRPr="00692553" w:rsidRDefault="00C166AB" w:rsidP="00D621F4"/>
        </w:tc>
      </w:tr>
      <w:tr w:rsidR="00987202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A46314" w:rsidP="00D621F4">
            <w:r>
              <w:t>Individual Ideas write-up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876276" w:rsidP="00876276">
            <w:r>
              <w:t>All Members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876276" w:rsidP="00D621F4">
            <w:r>
              <w:t>30 Aug 2009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456620" w:rsidRPr="00456620" w:rsidTr="00037C82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</w:tbl>
    <w:p w:rsidR="00BB5323" w:rsidRDefault="00BB5323" w:rsidP="007554A1">
      <w:pPr>
        <w:pStyle w:val="Heading2"/>
      </w:pPr>
    </w:p>
    <w:p w:rsidR="00DA20D0" w:rsidRDefault="00DA20D0" w:rsidP="00BB5323"/>
    <w:p w:rsidR="00DA20D0" w:rsidRDefault="00DA20D0">
      <w:r>
        <w:br w:type="page"/>
      </w:r>
    </w:p>
    <w:tbl>
      <w:tblPr>
        <w:tblW w:w="9673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1891"/>
        <w:gridCol w:w="1250"/>
        <w:gridCol w:w="624"/>
        <w:gridCol w:w="1890"/>
        <w:gridCol w:w="1363"/>
        <w:gridCol w:w="18"/>
      </w:tblGrid>
      <w:tr w:rsidR="00DA20D0" w:rsidRPr="00692553" w:rsidTr="0080740E">
        <w:trPr>
          <w:gridAfter w:val="1"/>
          <w:wAfter w:w="18" w:type="dxa"/>
          <w:trHeight w:val="576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E43BAB" w:rsidRDefault="00DA20D0" w:rsidP="00DA20D0">
            <w:pPr>
              <w:pStyle w:val="Heading1"/>
            </w:pPr>
            <w:r>
              <w:lastRenderedPageBreak/>
              <w:t>Meeting 2</w:t>
            </w:r>
          </w:p>
        </w:tc>
      </w:tr>
      <w:tr w:rsidR="00DA20D0" w:rsidRPr="00692553" w:rsidTr="0080740E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DA20D0" w:rsidRDefault="00DA20D0" w:rsidP="0080740E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DA20D0" w:rsidRPr="00EA76C8" w:rsidRDefault="00DA20D0" w:rsidP="00DA20D0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September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DA20D0" w:rsidRPr="00EA76C8" w:rsidRDefault="00DA20D0" w:rsidP="00DA20D0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</w:t>
            </w:r>
            <w:r w:rsidRPr="00EA76C8">
              <w:rPr>
                <w:b/>
              </w:rPr>
              <w:t>:30</w:t>
            </w:r>
            <w:r>
              <w:rPr>
                <w:b/>
              </w:rPr>
              <w:t>P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DA20D0" w:rsidRPr="00EA76C8" w:rsidRDefault="00DA20D0" w:rsidP="0080740E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DA20D0" w:rsidRPr="00692553" w:rsidTr="0080740E">
        <w:trPr>
          <w:gridAfter w:val="1"/>
          <w:wAfter w:w="18" w:type="dxa"/>
          <w:trHeight w:val="229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EA2581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Meeting called by</w:t>
            </w:r>
          </w:p>
        </w:tc>
        <w:tc>
          <w:tcPr>
            <w:tcW w:w="7828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>Ivan Loh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Type of meeting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>Group Meeting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Facilitator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>Ivan Loh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>Sarah Lam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 w:rsidRPr="00692553">
              <w:t>Timekeeper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>Gillian Ng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Attendees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 xml:space="preserve">Ivan Loh,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Fu, Goh Li-Xian, Gillian Ng, Sarah Lam</w:t>
            </w:r>
          </w:p>
        </w:tc>
      </w:tr>
      <w:tr w:rsidR="00DA20D0" w:rsidRPr="00692553" w:rsidTr="0080740E">
        <w:trPr>
          <w:gridAfter w:val="1"/>
          <w:wAfter w:w="18" w:type="dxa"/>
          <w:trHeight w:val="432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692553" w:rsidRDefault="00DA20D0" w:rsidP="0080740E">
            <w:pPr>
              <w:pStyle w:val="Heading2"/>
            </w:pPr>
            <w:r w:rsidRPr="00692553">
              <w:t>Agenda topics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037C82" w:rsidRDefault="00DA20D0" w:rsidP="00DA20D0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>
              <w:rPr>
                <w:b/>
              </w:rPr>
              <w:t>SPECIFICATIONS CONFIRMATION</w:t>
            </w:r>
            <w:r w:rsidRPr="00037C82">
              <w:rPr>
                <w:b/>
              </w:rPr>
              <w:t>]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CE6342" w:rsidRDefault="00DA20D0" w:rsidP="0080740E">
            <w:r>
              <w:t xml:space="preserve">Confirmation of the specifications we are implementing for the project. 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CE6342" w:rsidRDefault="00DA20D0" w:rsidP="00DA20D0">
            <w:r>
              <w:t xml:space="preserve">The group decides to implement View </w:t>
            </w:r>
            <w:proofErr w:type="spellStart"/>
            <w:r>
              <w:t>powerpoint</w:t>
            </w:r>
            <w:proofErr w:type="spellEnd"/>
            <w:r>
              <w:t xml:space="preserve"> slides, video lectures, teleporting, game quiz, message 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CE6342" w:rsidRDefault="00DA20D0" w:rsidP="0080740E">
            <w:r>
              <w:t>broadcast with other students and view announcements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Deadline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114E5" w:rsidP="0080740E">
            <w:r>
              <w:t>Project Specifications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114E5" w:rsidP="004F484F">
            <w:r>
              <w:t xml:space="preserve">Gillian Ng, Li-Xian, </w:t>
            </w:r>
            <w:proofErr w:type="spellStart"/>
            <w:r>
              <w:t>Quan</w:t>
            </w:r>
            <w:proofErr w:type="spellEnd"/>
            <w:r>
              <w:t xml:space="preserve"> Fu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80740E">
            <w:r>
              <w:t>9 Sep 2009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DA20D0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FD1460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FD1460" w:rsidRDefault="00DA20D0" w:rsidP="00896F17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896F17">
              <w:rPr>
                <w:b/>
              </w:rPr>
              <w:t>SCHEDULE ALLOCATION</w:t>
            </w:r>
            <w:r w:rsidRPr="00FD1460">
              <w:rPr>
                <w:b/>
              </w:rPr>
              <w:t>]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96F17">
            <w:r>
              <w:t xml:space="preserve">The group discuss about the </w:t>
            </w:r>
            <w:r w:rsidR="00896F17">
              <w:t>duration required to implement the codes and working prototype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80740E">
            <w:r>
              <w:t>The team worked out the schedule to be estimated about 9 weeks.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Deadline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80740E">
            <w:r>
              <w:t>Project Estimates Calculations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80740E">
            <w:r>
              <w:t>Ivan Loh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80740E">
            <w:r>
              <w:t>3 Sep 2009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7762AE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7762AE" w:rsidRDefault="00DA20D0" w:rsidP="00817789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817789">
              <w:rPr>
                <w:b/>
              </w:rPr>
              <w:t>Edventure access rights</w:t>
            </w:r>
            <w:r w:rsidRPr="007762AE">
              <w:rPr>
                <w:b/>
              </w:rPr>
              <w:t>]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4F484F" w:rsidP="004F484F">
            <w:r>
              <w:t xml:space="preserve">The group leader suggests that System Architect looks into the possibility of getting access rights into 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4F484F" w:rsidP="004F484F">
            <w:proofErr w:type="gramStart"/>
            <w:r>
              <w:t>blackboard</w:t>
            </w:r>
            <w:proofErr w:type="gramEnd"/>
            <w:r>
              <w:t xml:space="preserve"> (</w:t>
            </w:r>
            <w:proofErr w:type="spellStart"/>
            <w:r>
              <w:t>Edventure</w:t>
            </w:r>
            <w:proofErr w:type="spellEnd"/>
            <w:r>
              <w:t>) to retrieve data</w:t>
            </w:r>
            <w:r w:rsidR="0007019B">
              <w:t>. Feedback to be made to the group via email.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80740E">
            <w:r>
              <w:t xml:space="preserve">Gillian Ng will contact  NTU’s </w:t>
            </w:r>
            <w:proofErr w:type="spellStart"/>
            <w:r>
              <w:t>edventure</w:t>
            </w:r>
            <w:proofErr w:type="spellEnd"/>
            <w:r>
              <w:t xml:space="preserve"> department for access rights to perform our project tasks</w:t>
            </w:r>
            <w:r w:rsidR="00DA20D0">
              <w:t xml:space="preserve"> 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Deadline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80740E">
            <w:r>
              <w:t xml:space="preserve">Liaise with NTU’s </w:t>
            </w:r>
            <w:proofErr w:type="spellStart"/>
            <w:r>
              <w:t>edventure</w:t>
            </w:r>
            <w:proofErr w:type="spellEnd"/>
            <w:r>
              <w:t xml:space="preserve"> department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80740E">
            <w:r>
              <w:t>Gillian Ng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80740E">
            <w:r>
              <w:t>10 Sep 2009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CE6342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A46314" w:rsidRDefault="00DA20D0" w:rsidP="007264D8">
            <w:pPr>
              <w:pStyle w:val="Heading5"/>
              <w:ind w:right="480"/>
              <w:jc w:val="left"/>
              <w:rPr>
                <w:b/>
              </w:rPr>
            </w:pPr>
            <w:r w:rsidRPr="00A46314">
              <w:rPr>
                <w:b/>
              </w:rPr>
              <w:t>[</w:t>
            </w:r>
            <w:r w:rsidR="007264D8">
              <w:rPr>
                <w:b/>
              </w:rPr>
              <w:t>individual Tasks</w:t>
            </w:r>
            <w:r w:rsidRPr="00A46314">
              <w:rPr>
                <w:b/>
              </w:rPr>
              <w:t>]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7264D8" w:rsidP="0080740E">
            <w:r>
              <w:t>The team leader assigns tasks to individual members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7264D8" w:rsidP="007264D8">
            <w:r>
              <w:t>The team members agrees on the tasks allocations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Deadline</w:t>
            </w:r>
          </w:p>
        </w:tc>
      </w:tr>
      <w:tr w:rsidR="007264D8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>Project Plan Write-up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>Ivan Loh, Sarah Lam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>9 Sep 2009</w:t>
            </w:r>
          </w:p>
        </w:tc>
      </w:tr>
      <w:tr w:rsidR="007264D8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>Project Requirements and Design documents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 xml:space="preserve">Gillian Ng, Li-Xian, </w:t>
            </w:r>
            <w:proofErr w:type="spellStart"/>
            <w:r>
              <w:t>Quan</w:t>
            </w:r>
            <w:proofErr w:type="spellEnd"/>
            <w:r>
              <w:t xml:space="preserve"> Fu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>9 Sep 2009</w:t>
            </w:r>
          </w:p>
        </w:tc>
      </w:tr>
      <w:tr w:rsidR="00DA20D0" w:rsidRPr="00456620" w:rsidTr="0080740E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CE6342" w:rsidRDefault="00DA20D0" w:rsidP="0080740E"/>
        </w:tc>
      </w:tr>
      <w:tr w:rsidR="0094009F" w:rsidRPr="007762AE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94009F" w:rsidRPr="007762AE" w:rsidRDefault="0094009F" w:rsidP="0094009F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>
              <w:rPr>
                <w:b/>
              </w:rPr>
              <w:t>ACTIVE WORLD DESIGN</w:t>
            </w:r>
            <w:r w:rsidRPr="007762AE">
              <w:rPr>
                <w:b/>
              </w:rPr>
              <w:t>]</w:t>
            </w:r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80740E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4009F">
            <w:r>
              <w:t xml:space="preserve">The group leader reviews the objects and modifications to be added to the existing </w:t>
            </w:r>
            <w:proofErr w:type="spellStart"/>
            <w:r>
              <w:t>ActiveWorld</w:t>
            </w:r>
            <w:proofErr w:type="spellEnd"/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4009F">
            <w:proofErr w:type="spellStart"/>
            <w:r>
              <w:t>Quan</w:t>
            </w:r>
            <w:proofErr w:type="spellEnd"/>
            <w:r>
              <w:t xml:space="preserve"> Fu suggests using projection screen object to display video in the world. </w:t>
            </w:r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</w:tr>
      <w:tr w:rsidR="0094009F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80740E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>
            <w:r>
              <w:t xml:space="preserve">The group decides that they will add in the new objects and modifications to </w:t>
            </w:r>
            <w:proofErr w:type="spellStart"/>
            <w:r>
              <w:t>ActiveWorld</w:t>
            </w:r>
            <w:proofErr w:type="spellEnd"/>
            <w:r>
              <w:t xml:space="preserve"> on 8 Oct 2009</w:t>
            </w:r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</w:tr>
      <w:tr w:rsidR="0094009F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</w:tr>
      <w:tr w:rsidR="0094009F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80740E">
            <w:pPr>
              <w:pStyle w:val="AllCapsHeading"/>
            </w:pPr>
            <w:r>
              <w:t>Deadline</w:t>
            </w:r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>
            <w:r>
              <w:t>Adding in of</w:t>
            </w:r>
            <w:r w:rsidR="007C3083">
              <w:t xml:space="preserve"> objects and modifications to </w:t>
            </w:r>
            <w:proofErr w:type="spellStart"/>
            <w:r w:rsidR="007C3083">
              <w:t>ActiveWorld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7C3083" w:rsidP="0080740E">
            <w:r>
              <w:t xml:space="preserve">Ivan Loh, Li-Xian, </w:t>
            </w:r>
            <w:proofErr w:type="spellStart"/>
            <w:r>
              <w:t>Quan</w:t>
            </w:r>
            <w:proofErr w:type="spellEnd"/>
            <w:r>
              <w:t xml:space="preserve"> Fu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385658" w:rsidP="0080740E">
            <w:r>
              <w:t>10 Sep</w:t>
            </w:r>
            <w:r w:rsidR="007C3083">
              <w:t xml:space="preserve"> 2009</w:t>
            </w:r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</w:tr>
    </w:tbl>
    <w:p w:rsidR="00F006F6" w:rsidRDefault="00F006F6" w:rsidP="0094009F"/>
    <w:p w:rsidR="00F006F6" w:rsidRDefault="00F006F6">
      <w:r>
        <w:br w:type="page"/>
      </w:r>
    </w:p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2014"/>
        <w:gridCol w:w="1250"/>
        <w:gridCol w:w="624"/>
        <w:gridCol w:w="1890"/>
        <w:gridCol w:w="1363"/>
        <w:gridCol w:w="18"/>
      </w:tblGrid>
      <w:tr w:rsidR="00F006F6" w:rsidRPr="00692553" w:rsidTr="00385658">
        <w:trPr>
          <w:gridAfter w:val="1"/>
          <w:wAfter w:w="18" w:type="dxa"/>
          <w:trHeight w:val="576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E43BAB" w:rsidRDefault="00F006F6" w:rsidP="00385658">
            <w:pPr>
              <w:pStyle w:val="Heading1"/>
            </w:pPr>
            <w:r>
              <w:lastRenderedPageBreak/>
              <w:t xml:space="preserve">Meeting </w:t>
            </w:r>
            <w:r w:rsidR="00385658">
              <w:t>3</w:t>
            </w:r>
          </w:p>
        </w:tc>
      </w:tr>
      <w:tr w:rsidR="00F006F6" w:rsidRPr="00692553" w:rsidTr="00385658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F006F6" w:rsidRDefault="00F006F6" w:rsidP="0080740E">
            <w:pPr>
              <w:pStyle w:val="Heading3"/>
            </w:pPr>
            <w:r>
              <w:t>Minutes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</w:tcMar>
            <w:vAlign w:val="center"/>
          </w:tcPr>
          <w:p w:rsidR="00F006F6" w:rsidRPr="00EA76C8" w:rsidRDefault="00F006F6" w:rsidP="00385658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 w:rsidR="00385658">
              <w:rPr>
                <w:b/>
              </w:rPr>
              <w:t>18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September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F006F6" w:rsidRPr="00EA76C8" w:rsidRDefault="00F006F6" w:rsidP="003C33DB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</w:t>
            </w:r>
            <w:r w:rsidR="003C33DB">
              <w:rPr>
                <w:b/>
              </w:rPr>
              <w:t>0</w:t>
            </w:r>
            <w:r w:rsidRPr="00EA76C8">
              <w:rPr>
                <w:b/>
              </w:rPr>
              <w:t>:30</w:t>
            </w:r>
            <w:r w:rsidR="003C33DB">
              <w:rPr>
                <w:b/>
              </w:rPr>
              <w:t>A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F006F6" w:rsidRPr="00EA76C8" w:rsidRDefault="00F006F6" w:rsidP="0080740E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F006F6" w:rsidRPr="00692553" w:rsidTr="00385658">
        <w:trPr>
          <w:gridAfter w:val="1"/>
          <w:wAfter w:w="18" w:type="dxa"/>
          <w:trHeight w:val="229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EA2581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Meeting called by</w:t>
            </w:r>
          </w:p>
        </w:tc>
        <w:tc>
          <w:tcPr>
            <w:tcW w:w="7951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>Ivan Loh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Type of meeting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>Group Meeting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Facilitator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>Ivan Loh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>Sarah Lam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 w:rsidRPr="00692553">
              <w:t>Timekeeper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>Gillian Ng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Attendees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 xml:space="preserve">Ivan Loh,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Fu, Goh Li-Xian, Gillian Ng, Sarah Lam</w:t>
            </w:r>
          </w:p>
        </w:tc>
      </w:tr>
      <w:tr w:rsidR="00F006F6" w:rsidRPr="00692553" w:rsidTr="00385658">
        <w:trPr>
          <w:gridAfter w:val="1"/>
          <w:wAfter w:w="18" w:type="dxa"/>
          <w:trHeight w:val="432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692553" w:rsidRDefault="00F006F6" w:rsidP="0080740E">
            <w:pPr>
              <w:pStyle w:val="Heading2"/>
            </w:pPr>
            <w:r w:rsidRPr="00692553">
              <w:t>Agenda topics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037C82" w:rsidRDefault="00F006F6" w:rsidP="001D3C69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 w:rsidR="001D3C69">
              <w:rPr>
                <w:b/>
              </w:rPr>
              <w:t>DOCUMENTS REFINEMENT</w:t>
            </w:r>
            <w:r w:rsidRPr="00037C82">
              <w:rPr>
                <w:b/>
              </w:rPr>
              <w:t>]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CE6342" w:rsidRDefault="001D3C69" w:rsidP="0080740E">
            <w:r>
              <w:t>The group discuss about the refinements for all the documentations</w:t>
            </w:r>
            <w:r w:rsidR="00F006F6">
              <w:t xml:space="preserve"> 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CE6342" w:rsidRDefault="001D3C69" w:rsidP="00D159E2">
            <w:r>
              <w:t>Li-Xian suggest</w:t>
            </w:r>
            <w:r w:rsidR="0053610D">
              <w:t xml:space="preserve">ed </w:t>
            </w:r>
            <w:proofErr w:type="gramStart"/>
            <w:r w:rsidR="0053610D">
              <w:t>to implement</w:t>
            </w:r>
            <w:proofErr w:type="gramEnd"/>
            <w:r w:rsidR="0053610D">
              <w:t xml:space="preserve"> </w:t>
            </w:r>
            <w:r>
              <w:t xml:space="preserve">the class diagram in full. Sarah Lam </w:t>
            </w:r>
            <w:r w:rsidR="00D159E2">
              <w:t xml:space="preserve">will implement the Finite State Machine 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CE6342" w:rsidRDefault="00D159E2" w:rsidP="00D159E2">
            <w:proofErr w:type="gramStart"/>
            <w:r>
              <w:t>testing</w:t>
            </w:r>
            <w:proofErr w:type="gramEnd"/>
            <w:r>
              <w:t>. Ivan Loh to rewrite the risk management.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Documentations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Li-Xian, Sarah Lam, Ivan Loh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25</w:t>
            </w:r>
            <w:r w:rsidR="00F006F6">
              <w:t xml:space="preserve"> Sep 2009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hRule="exact" w:val="115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FD1460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FD1460" w:rsidRDefault="00F006F6" w:rsidP="00D159E2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D159E2">
              <w:rPr>
                <w:b/>
              </w:rPr>
              <w:t>feedback on edventure access rights</w:t>
            </w:r>
            <w:r w:rsidRPr="00FD1460">
              <w:rPr>
                <w:b/>
              </w:rPr>
              <w:t>]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 xml:space="preserve">Gillian Ng told the group that NTU </w:t>
            </w:r>
            <w:proofErr w:type="spellStart"/>
            <w:r>
              <w:t>Edventure’s</w:t>
            </w:r>
            <w:proofErr w:type="spellEnd"/>
            <w:r>
              <w:t xml:space="preserve"> </w:t>
            </w:r>
            <w:proofErr w:type="gramStart"/>
            <w:r>
              <w:t>department do</w:t>
            </w:r>
            <w:proofErr w:type="gramEnd"/>
            <w:r>
              <w:t xml:space="preserve"> not grant access rights to students for projects.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Formal written request could be made but requires 1 month for review and approval.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D159E2">
            <w:r>
              <w:t>The team is tasked to find an alternative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proofErr w:type="spellStart"/>
            <w:r>
              <w:t>Edventure’s</w:t>
            </w:r>
            <w:proofErr w:type="spellEnd"/>
            <w:r>
              <w:t xml:space="preserve"> access rights alternative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All Members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25 Sep 2009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hRule="exact" w:val="115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7762AE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7762AE" w:rsidRDefault="00F006F6" w:rsidP="00D72DF4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D72DF4">
              <w:rPr>
                <w:b/>
              </w:rPr>
              <w:t>Review on progress</w:t>
            </w:r>
            <w:r w:rsidRPr="007762AE">
              <w:rPr>
                <w:b/>
              </w:rPr>
              <w:t>]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80740E">
            <w:r>
              <w:t>The group leader reviews the performance and tasks that each member had completed thus far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D72DF4">
            <w:r>
              <w:t>Each team member had performed their tasks fruitfully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80740E">
            <w:r>
              <w:t>None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CE6342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A46314" w:rsidRDefault="00F006F6" w:rsidP="00D72DF4">
            <w:pPr>
              <w:pStyle w:val="Heading5"/>
              <w:ind w:right="480"/>
              <w:jc w:val="left"/>
              <w:rPr>
                <w:b/>
              </w:rPr>
            </w:pPr>
            <w:r w:rsidRPr="00A46314">
              <w:rPr>
                <w:b/>
              </w:rPr>
              <w:t>[</w:t>
            </w:r>
            <w:r w:rsidR="00D72DF4">
              <w:rPr>
                <w:b/>
              </w:rPr>
              <w:t>TEACHING MEMBERS ON C++</w:t>
            </w:r>
            <w:r w:rsidRPr="00A46314">
              <w:rPr>
                <w:b/>
              </w:rPr>
              <w:t>]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80740E">
            <w:r>
              <w:t xml:space="preserve">Gillian Ng gave a tutorial lesson to the team on how to implement </w:t>
            </w:r>
            <w:proofErr w:type="spellStart"/>
            <w:r>
              <w:t>ActiveWorld</w:t>
            </w:r>
            <w:proofErr w:type="spellEnd"/>
            <w:r>
              <w:t xml:space="preserve"> functions using C++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80740E">
            <w:r>
              <w:t xml:space="preserve">All team members participated and </w:t>
            </w:r>
            <w:r w:rsidR="005E03F2">
              <w:t>learnt to implement basic functions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456620" w:rsidTr="00385658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CE6342" w:rsidRDefault="00F006F6" w:rsidP="0080740E"/>
        </w:tc>
      </w:tr>
    </w:tbl>
    <w:p w:rsidR="003C33DB" w:rsidRDefault="003C33DB"/>
    <w:p w:rsidR="003C33DB" w:rsidRDefault="003C33DB">
      <w:r>
        <w:br w:type="page"/>
      </w:r>
    </w:p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2014"/>
        <w:gridCol w:w="1250"/>
        <w:gridCol w:w="624"/>
        <w:gridCol w:w="1890"/>
        <w:gridCol w:w="1363"/>
        <w:gridCol w:w="18"/>
      </w:tblGrid>
      <w:tr w:rsidR="003C33DB" w:rsidRPr="00692553" w:rsidTr="0080740E">
        <w:trPr>
          <w:gridAfter w:val="1"/>
          <w:wAfter w:w="18" w:type="dxa"/>
          <w:trHeight w:val="576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E43BAB" w:rsidRDefault="003C33DB" w:rsidP="003414BE">
            <w:pPr>
              <w:pStyle w:val="Heading1"/>
            </w:pPr>
            <w:r>
              <w:lastRenderedPageBreak/>
              <w:t xml:space="preserve">Meeting </w:t>
            </w:r>
            <w:r w:rsidR="003414BE">
              <w:t>4</w:t>
            </w:r>
          </w:p>
        </w:tc>
      </w:tr>
      <w:tr w:rsidR="003C33DB" w:rsidRPr="00692553" w:rsidTr="0080740E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3C33DB" w:rsidRDefault="003C33DB" w:rsidP="0080740E">
            <w:pPr>
              <w:pStyle w:val="Heading3"/>
            </w:pPr>
            <w:r>
              <w:t>Minutes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</w:tcMar>
            <w:vAlign w:val="center"/>
          </w:tcPr>
          <w:p w:rsidR="003C33DB" w:rsidRPr="00EA76C8" w:rsidRDefault="003C33DB" w:rsidP="003C33DB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25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September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3C33DB" w:rsidRPr="00EA76C8" w:rsidRDefault="003C33DB" w:rsidP="003C33DB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10</w:t>
            </w:r>
            <w:r w:rsidRPr="00EA76C8">
              <w:rPr>
                <w:b/>
              </w:rPr>
              <w:t>:30</w:t>
            </w:r>
            <w:r>
              <w:rPr>
                <w:b/>
              </w:rPr>
              <w:t>A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3C33DB" w:rsidRPr="00EA76C8" w:rsidRDefault="003C33DB" w:rsidP="0080740E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3C33DB" w:rsidRPr="00692553" w:rsidTr="0080740E">
        <w:trPr>
          <w:gridAfter w:val="1"/>
          <w:wAfter w:w="18" w:type="dxa"/>
          <w:trHeight w:val="229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EA2581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Meeting called by</w:t>
            </w:r>
          </w:p>
        </w:tc>
        <w:tc>
          <w:tcPr>
            <w:tcW w:w="7951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>Ivan Loh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Type of meeting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>Group Meeting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Facilitator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>Ivan Loh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>Sarah Lam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 w:rsidRPr="00692553">
              <w:t>Timekeeper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>Gillian Ng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Attendees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 xml:space="preserve">Ivan Loh,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Fu, Goh Li-Xian, Gillian Ng, Sarah Lam</w:t>
            </w:r>
          </w:p>
        </w:tc>
      </w:tr>
      <w:tr w:rsidR="003C33DB" w:rsidRPr="00692553" w:rsidTr="0080740E">
        <w:trPr>
          <w:gridAfter w:val="1"/>
          <w:wAfter w:w="18" w:type="dxa"/>
          <w:trHeight w:val="432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692553" w:rsidRDefault="003C33DB" w:rsidP="0080740E">
            <w:pPr>
              <w:pStyle w:val="Heading2"/>
            </w:pPr>
            <w:r w:rsidRPr="00692553">
              <w:t>Agenda topics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3C33DB" w:rsidRPr="00037C82" w:rsidRDefault="003C33DB" w:rsidP="004058D1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 w:rsidR="004058D1">
              <w:rPr>
                <w:b/>
              </w:rPr>
              <w:t>ALTERNATIVE METHOD FOR EDVENTURE ACCESS RIGHTS</w:t>
            </w:r>
            <w:r w:rsidRPr="00037C82">
              <w:rPr>
                <w:b/>
              </w:rPr>
              <w:t>]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CE6342" w:rsidRDefault="00432A03" w:rsidP="0080740E">
            <w:r>
              <w:t xml:space="preserve">Ivan Loh suggested </w:t>
            </w:r>
            <w:proofErr w:type="gramStart"/>
            <w:r>
              <w:t>to use</w:t>
            </w:r>
            <w:proofErr w:type="gramEnd"/>
            <w:r>
              <w:t xml:space="preserve"> an offline form to login to </w:t>
            </w:r>
            <w:proofErr w:type="spellStart"/>
            <w:r>
              <w:t>edventure</w:t>
            </w:r>
            <w:proofErr w:type="spellEnd"/>
            <w:r>
              <w:t>. Method works if the user maintains a browser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proofErr w:type="gramStart"/>
            <w:r>
              <w:t>to</w:t>
            </w:r>
            <w:proofErr w:type="gramEnd"/>
            <w:r>
              <w:t xml:space="preserve"> view </w:t>
            </w:r>
            <w:proofErr w:type="spellStart"/>
            <w:r>
              <w:t>edventure</w:t>
            </w:r>
            <w:proofErr w:type="spellEnd"/>
            <w:r>
              <w:t xml:space="preserve"> documents. Gillian Ng suggested </w:t>
            </w:r>
            <w:proofErr w:type="gramStart"/>
            <w:r>
              <w:t>to implement</w:t>
            </w:r>
            <w:proofErr w:type="gramEnd"/>
            <w:r>
              <w:t xml:space="preserve"> the offline form in PHP so that session stays in the PHP page.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432A03">
            <w:proofErr w:type="spellStart"/>
            <w:r>
              <w:t>Quan</w:t>
            </w:r>
            <w:proofErr w:type="spellEnd"/>
            <w:r>
              <w:t xml:space="preserve"> Fu suggested </w:t>
            </w:r>
            <w:proofErr w:type="gramStart"/>
            <w:r>
              <w:t>to use</w:t>
            </w:r>
            <w:proofErr w:type="gramEnd"/>
            <w:r>
              <w:t xml:space="preserve"> C++ </w:t>
            </w:r>
            <w:proofErr w:type="spellStart"/>
            <w:r>
              <w:t>WebBrowserControl</w:t>
            </w:r>
            <w:proofErr w:type="spellEnd"/>
            <w:r>
              <w:t xml:space="preserve"> to automate login and get all the HTML pages.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CE6342" w:rsidRDefault="00432A03" w:rsidP="0080740E">
            <w:r>
              <w:t xml:space="preserve">The team evaluates and found </w:t>
            </w:r>
            <w:proofErr w:type="spellStart"/>
            <w:r>
              <w:t>Quan</w:t>
            </w:r>
            <w:proofErr w:type="spellEnd"/>
            <w:r>
              <w:t xml:space="preserve"> Fu’s idea most viable. The HTML pages can be parsed to retrieve the </w:t>
            </w:r>
            <w:r w:rsidR="003C33DB">
              <w:t xml:space="preserve"> 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CE6342" w:rsidRDefault="00432A03" w:rsidP="00432A03">
            <w:proofErr w:type="gramStart"/>
            <w:r>
              <w:t>desired</w:t>
            </w:r>
            <w:proofErr w:type="gramEnd"/>
            <w:r>
              <w:t xml:space="preserve"> contents.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Deadline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 xml:space="preserve">C++ </w:t>
            </w:r>
            <w:proofErr w:type="spellStart"/>
            <w:r>
              <w:t>WebBrowserControl</w:t>
            </w:r>
            <w:proofErr w:type="spellEnd"/>
            <w:r>
              <w:t xml:space="preserve"> function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proofErr w:type="spellStart"/>
            <w:r>
              <w:t>Quan</w:t>
            </w:r>
            <w:proofErr w:type="spellEnd"/>
            <w:r>
              <w:t xml:space="preserve"> Fu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>1</w:t>
            </w:r>
            <w:r w:rsidR="003C33DB">
              <w:t xml:space="preserve"> </w:t>
            </w:r>
            <w:r>
              <w:t>Oct</w:t>
            </w:r>
            <w:r w:rsidR="003C33DB">
              <w:t xml:space="preserve"> 20</w:t>
            </w:r>
            <w:r w:rsidR="0080740E">
              <w:t>09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>HTML parser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>Gillian N</w:t>
            </w:r>
            <w:r w:rsidR="0078204E">
              <w:t>g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>6 Oct 20</w:t>
            </w:r>
            <w:r w:rsidR="0080740E">
              <w:t>09</w:t>
            </w:r>
          </w:p>
        </w:tc>
      </w:tr>
      <w:tr w:rsidR="003C33DB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FD1460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FD1460" w:rsidRDefault="003C33DB" w:rsidP="00530671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0D0900">
              <w:rPr>
                <w:b/>
              </w:rPr>
              <w:t xml:space="preserve">Review on all </w:t>
            </w:r>
            <w:r w:rsidR="00530671">
              <w:rPr>
                <w:b/>
              </w:rPr>
              <w:t>revised diagrams</w:t>
            </w:r>
            <w:r w:rsidRPr="00FD1460">
              <w:rPr>
                <w:b/>
              </w:rPr>
              <w:t>]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530671" w:rsidP="007B2E36">
            <w:r>
              <w:t>The group leader</w:t>
            </w:r>
            <w:r w:rsidR="007B2E36">
              <w:t xml:space="preserve"> reviewed all the revised diagrams with the team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7B2E36" w:rsidP="007B2E36">
            <w:r>
              <w:t>The diagrams’ changes are done as per intended.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Deadline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0B110F" w:rsidP="0080740E">
            <w:r>
              <w:t>None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7762AE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7762AE" w:rsidRDefault="003C33DB" w:rsidP="00530671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>
              <w:rPr>
                <w:b/>
              </w:rPr>
              <w:t xml:space="preserve">Review on </w:t>
            </w:r>
            <w:r w:rsidR="00530671">
              <w:rPr>
                <w:b/>
              </w:rPr>
              <w:t>qa’s test case</w:t>
            </w:r>
            <w:r w:rsidRPr="007762AE">
              <w:rPr>
                <w:b/>
              </w:rPr>
              <w:t>]</w:t>
            </w:r>
          </w:p>
        </w:tc>
      </w:tr>
      <w:tr w:rsidR="003C33DB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 xml:space="preserve">The group leader reviews the </w:t>
            </w:r>
            <w:r w:rsidR="00530671">
              <w:t>test cases / FSM done by QA.</w:t>
            </w:r>
          </w:p>
        </w:tc>
      </w:tr>
      <w:tr w:rsidR="003C33DB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530671" w:rsidP="00530671">
            <w:r>
              <w:t>Li-Xian suggested certain changes to the State Diagram. Ivan Loh suggests changes to Transition tree.</w:t>
            </w:r>
          </w:p>
        </w:tc>
      </w:tr>
      <w:tr w:rsidR="003C33DB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Deadline</w:t>
            </w:r>
          </w:p>
        </w:tc>
      </w:tr>
      <w:tr w:rsidR="003C33DB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AA0654" w:rsidP="0080740E">
            <w:r>
              <w:t>Modifications to FSM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AA0654" w:rsidP="0080740E">
            <w:r>
              <w:t>Sarah Lam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3C33DB" w:rsidRPr="00CE6342" w:rsidRDefault="003C33DB" w:rsidP="0080740E"/>
        </w:tc>
      </w:tr>
    </w:tbl>
    <w:p w:rsidR="00371286" w:rsidRDefault="00371286"/>
    <w:p w:rsidR="00371286" w:rsidRDefault="00371286">
      <w:r>
        <w:br w:type="page"/>
      </w:r>
    </w:p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2014"/>
        <w:gridCol w:w="1250"/>
        <w:gridCol w:w="624"/>
        <w:gridCol w:w="1890"/>
        <w:gridCol w:w="1363"/>
        <w:gridCol w:w="18"/>
      </w:tblGrid>
      <w:tr w:rsidR="00371286" w:rsidRPr="00692553" w:rsidTr="0080740E">
        <w:trPr>
          <w:gridAfter w:val="1"/>
          <w:wAfter w:w="18" w:type="dxa"/>
          <w:trHeight w:val="576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71286" w:rsidRPr="00E43BAB" w:rsidRDefault="00371286" w:rsidP="00371286">
            <w:pPr>
              <w:pStyle w:val="Heading1"/>
            </w:pPr>
            <w:r>
              <w:lastRenderedPageBreak/>
              <w:t>Meeting 5</w:t>
            </w:r>
          </w:p>
        </w:tc>
      </w:tr>
      <w:tr w:rsidR="00371286" w:rsidRPr="00692553" w:rsidTr="0080740E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371286" w:rsidRDefault="00371286" w:rsidP="0080740E">
            <w:pPr>
              <w:pStyle w:val="Heading3"/>
            </w:pPr>
            <w:r>
              <w:t>Minutes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</w:tcMar>
            <w:vAlign w:val="center"/>
          </w:tcPr>
          <w:p w:rsidR="00371286" w:rsidRPr="00EA76C8" w:rsidRDefault="00371286" w:rsidP="00371286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OCTOBER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371286" w:rsidRPr="00EA76C8" w:rsidRDefault="00371286" w:rsidP="00371286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09:00A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371286" w:rsidRPr="00EA76C8" w:rsidRDefault="00371286" w:rsidP="0080740E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371286" w:rsidRPr="00692553" w:rsidTr="0080740E">
        <w:trPr>
          <w:gridAfter w:val="1"/>
          <w:wAfter w:w="18" w:type="dxa"/>
          <w:trHeight w:val="229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71286" w:rsidRPr="00EA2581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Meeting called by</w:t>
            </w:r>
          </w:p>
        </w:tc>
        <w:tc>
          <w:tcPr>
            <w:tcW w:w="7951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Ivan Loh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Type of meeting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Group Meeting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Facilitator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Ivan Loh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Sarah Lam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 w:rsidRPr="00692553">
              <w:t>Timekeeper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Gillian Ng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Attendees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 xml:space="preserve">Ivan Loh,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Fu, Goh Li-Xian, Gillian Ng, Sarah Lam</w:t>
            </w:r>
          </w:p>
        </w:tc>
      </w:tr>
      <w:tr w:rsidR="00371286" w:rsidRPr="00692553" w:rsidTr="0080740E">
        <w:trPr>
          <w:gridAfter w:val="1"/>
          <w:wAfter w:w="18" w:type="dxa"/>
          <w:trHeight w:val="432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71286" w:rsidRPr="00692553" w:rsidRDefault="00371286" w:rsidP="0080740E">
            <w:pPr>
              <w:pStyle w:val="Heading2"/>
            </w:pPr>
            <w:r w:rsidRPr="00692553">
              <w:t>Agenda topics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371286" w:rsidRPr="00037C82" w:rsidRDefault="00371286" w:rsidP="0080740E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 w:rsidR="0080740E">
              <w:rPr>
                <w:b/>
              </w:rPr>
              <w:t xml:space="preserve">review of coding – </w:t>
            </w:r>
            <w:r w:rsidR="0080740E" w:rsidRPr="0080740E">
              <w:rPr>
                <w:b/>
              </w:rPr>
              <w:t>Web</w:t>
            </w:r>
            <w:r w:rsidR="0080740E">
              <w:rPr>
                <w:b/>
              </w:rPr>
              <w:t xml:space="preserve"> </w:t>
            </w:r>
            <w:r w:rsidR="0080740E" w:rsidRPr="0080740E">
              <w:rPr>
                <w:b/>
              </w:rPr>
              <w:t>Browser</w:t>
            </w:r>
            <w:r w:rsidR="0080740E">
              <w:rPr>
                <w:b/>
              </w:rPr>
              <w:t xml:space="preserve"> </w:t>
            </w:r>
            <w:r w:rsidR="0080740E" w:rsidRPr="0080740E">
              <w:rPr>
                <w:b/>
              </w:rPr>
              <w:t>Control</w:t>
            </w:r>
            <w:r w:rsidRPr="00037C82">
              <w:rPr>
                <w:b/>
              </w:rPr>
              <w:t>]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CE6342" w:rsidRDefault="0080740E" w:rsidP="0080740E">
            <w:proofErr w:type="spellStart"/>
            <w:r>
              <w:t>Quan</w:t>
            </w:r>
            <w:proofErr w:type="spellEnd"/>
            <w:r>
              <w:t xml:space="preserve"> Fu demonstrated to the team his </w:t>
            </w:r>
            <w:proofErr w:type="spellStart"/>
            <w:r>
              <w:t>WebBrowserControl</w:t>
            </w:r>
            <w:proofErr w:type="spellEnd"/>
            <w:r>
              <w:t xml:space="preserve"> function. HTML output of the announcement page 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proofErr w:type="gramStart"/>
            <w:r>
              <w:t>was</w:t>
            </w:r>
            <w:proofErr w:type="gramEnd"/>
            <w:r>
              <w:t xml:space="preserve"> output and saved to a file. Sarah Lam raised an issue on weather this method could retrieved the </w:t>
            </w:r>
            <w:proofErr w:type="spellStart"/>
            <w:r>
              <w:t>powerpoint</w:t>
            </w:r>
            <w:proofErr w:type="spellEnd"/>
            <w:r>
              <w:t xml:space="preserve"> slides.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CE6342" w:rsidRDefault="0080740E" w:rsidP="0080740E">
            <w:r>
              <w:t xml:space="preserve">The team will continue with development of the project using </w:t>
            </w:r>
            <w:proofErr w:type="spellStart"/>
            <w:r>
              <w:t>WebBrowserControl</w:t>
            </w:r>
            <w:proofErr w:type="spellEnd"/>
            <w:r>
              <w:t xml:space="preserve"> and at the same time  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CE6342" w:rsidRDefault="0080740E" w:rsidP="0080740E">
            <w:proofErr w:type="gramStart"/>
            <w:r>
              <w:t>brainstorm</w:t>
            </w:r>
            <w:proofErr w:type="gramEnd"/>
            <w:r>
              <w:t xml:space="preserve"> on how to display </w:t>
            </w:r>
            <w:proofErr w:type="spellStart"/>
            <w:r>
              <w:t>powerpoint</w:t>
            </w:r>
            <w:proofErr w:type="spellEnd"/>
            <w:r>
              <w:t xml:space="preserve"> slides in </w:t>
            </w:r>
            <w:proofErr w:type="spellStart"/>
            <w:r>
              <w:t>ActiveWorld</w:t>
            </w:r>
            <w:proofErr w:type="spellEnd"/>
            <w:r>
              <w:t xml:space="preserve"> without using the browser.  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Deadline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 xml:space="preserve">Handling </w:t>
            </w:r>
            <w:proofErr w:type="spellStart"/>
            <w:r>
              <w:t>powerpoint</w:t>
            </w:r>
            <w:proofErr w:type="spellEnd"/>
            <w:r>
              <w:t xml:space="preserve"> in </w:t>
            </w:r>
            <w:proofErr w:type="spellStart"/>
            <w:r>
              <w:t>Activeworld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proofErr w:type="spellStart"/>
            <w:r>
              <w:t>Quan</w:t>
            </w:r>
            <w:proofErr w:type="spellEnd"/>
            <w:r>
              <w:t xml:space="preserve"> Fu</w:t>
            </w:r>
            <w:r w:rsidR="0080740E">
              <w:t>, Ivan Loh, Sarah Lam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>7</w:t>
            </w:r>
            <w:r w:rsidR="00371286">
              <w:t xml:space="preserve"> Oct 20</w:t>
            </w:r>
            <w:r>
              <w:t>09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FD1460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71286" w:rsidRPr="00FD1460" w:rsidRDefault="00371286" w:rsidP="0080740E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80740E">
              <w:rPr>
                <w:b/>
              </w:rPr>
              <w:t xml:space="preserve">review of coding – </w:t>
            </w:r>
            <w:r w:rsidR="0080740E" w:rsidRPr="0080740E">
              <w:rPr>
                <w:b/>
              </w:rPr>
              <w:t>HTML parser</w:t>
            </w:r>
            <w:r w:rsidRPr="00FD1460">
              <w:rPr>
                <w:b/>
              </w:rPr>
              <w:t>]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 xml:space="preserve">Gillian Ng showed the team the HTML Parser is able to work on HTML source saved directly from </w:t>
            </w:r>
            <w:proofErr w:type="spellStart"/>
            <w:r>
              <w:t>Edventure</w:t>
            </w:r>
            <w:proofErr w:type="spellEnd"/>
            <w:r>
              <w:t>.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>The html source is saved using a web browser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 xml:space="preserve">To automate the process and integrate with </w:t>
            </w:r>
            <w:proofErr w:type="spellStart"/>
            <w:r>
              <w:t>WebControlBrowser</w:t>
            </w:r>
            <w:proofErr w:type="spellEnd"/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Deadline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 xml:space="preserve">Integration with </w:t>
            </w:r>
            <w:proofErr w:type="spellStart"/>
            <w:r>
              <w:t>WebControlBrowser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F44306">
            <w:r>
              <w:t>Gi</w:t>
            </w:r>
            <w:r w:rsidR="00F44306">
              <w:t>lli</w:t>
            </w:r>
            <w:r>
              <w:t>an Ng, Li-Xian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>7 Oct 2009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7762AE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71286" w:rsidRPr="007762AE" w:rsidRDefault="00371286" w:rsidP="0080740E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80740E">
              <w:rPr>
                <w:b/>
              </w:rPr>
              <w:t>AI in activeworld</w:t>
            </w:r>
            <w:r w:rsidRPr="007762AE">
              <w:rPr>
                <w:b/>
              </w:rPr>
              <w:t>]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F44306">
            <w:r>
              <w:t xml:space="preserve">The group leader </w:t>
            </w:r>
            <w:r w:rsidR="00F44306">
              <w:t xml:space="preserve">brought up discussion on implementation of AI in </w:t>
            </w:r>
            <w:proofErr w:type="spellStart"/>
            <w:r w:rsidR="00F44306">
              <w:t>ActiveWorld</w:t>
            </w:r>
            <w:proofErr w:type="spellEnd"/>
            <w:r>
              <w:t>.</w:t>
            </w:r>
            <w:r w:rsidR="00F44306">
              <w:t xml:space="preserve"> Gillian Ng feedback to the 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F44306" w:rsidP="0080740E">
            <w:proofErr w:type="gramStart"/>
            <w:r>
              <w:t>team</w:t>
            </w:r>
            <w:proofErr w:type="gramEnd"/>
            <w:r>
              <w:t xml:space="preserve"> that further implementation could be done on Greet </w:t>
            </w:r>
            <w:proofErr w:type="spellStart"/>
            <w:r>
              <w:t>Bot</w:t>
            </w:r>
            <w:proofErr w:type="spellEnd"/>
            <w:r>
              <w:t xml:space="preserve"> in lab 3 to explore a fully interactive </w:t>
            </w:r>
            <w:proofErr w:type="spellStart"/>
            <w:r>
              <w:t>chatbot</w:t>
            </w:r>
            <w:proofErr w:type="spellEnd"/>
            <w:r>
              <w:t>.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Li-Xian suggested certain changes to the State Diagram. Ivan Loh suggests changes to Transition tree.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Deadline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F44306" w:rsidP="0080740E">
            <w:r>
              <w:t xml:space="preserve">Implementation of Lecturer </w:t>
            </w:r>
            <w:proofErr w:type="spellStart"/>
            <w:r>
              <w:t>Bot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F44306" w:rsidP="0080740E">
            <w:r>
              <w:t>Gillian Ng, Li-Xian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F44306" w:rsidP="0080740E">
            <w:r>
              <w:t>15 Oct 2009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371286" w:rsidRPr="00CE6342" w:rsidRDefault="00371286" w:rsidP="0080740E"/>
        </w:tc>
      </w:tr>
    </w:tbl>
    <w:p w:rsidR="00F006F6" w:rsidRDefault="00F006F6"/>
    <w:sectPr w:rsidR="00F006F6" w:rsidSect="000B7BC5">
      <w:headerReference w:type="default" r:id="rId8"/>
      <w:footerReference w:type="default" r:id="rId9"/>
      <w:type w:val="continuous"/>
      <w:pgSz w:w="11907" w:h="16839" w:code="9"/>
      <w:pgMar w:top="1080" w:right="1008" w:bottom="108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812" w:rsidRDefault="00771812" w:rsidP="00771812">
      <w:r>
        <w:separator/>
      </w:r>
    </w:p>
  </w:endnote>
  <w:endnote w:type="continuationSeparator" w:id="0">
    <w:p w:rsidR="00771812" w:rsidRDefault="00771812" w:rsidP="00771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78630"/>
      <w:docPartObj>
        <w:docPartGallery w:val="Page Numbers (Bottom of Page)"/>
        <w:docPartUnique/>
      </w:docPartObj>
    </w:sdtPr>
    <w:sdtContent>
      <w:p w:rsidR="00771812" w:rsidRDefault="00492536">
        <w:pPr>
          <w:pStyle w:val="Footer"/>
        </w:pPr>
        <w:r>
          <w:rPr>
            <w:noProof/>
            <w:lang w:eastAsia="zh-TW"/>
          </w:rPr>
          <w:pict>
            <v:group id="_x0000_s3074" style="position:absolute;margin-left:0;margin-top:0;width:611.15pt;height:15pt;z-index:251663360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5" type="#_x0000_t202" style="position:absolute;left:10803;top:14982;width:659;height:288;v-text-anchor:top" filled="f" stroked="f">
                <v:textbox style="mso-next-textbox:#_x0000_s3075" inset="0,0,0,0">
                  <w:txbxContent>
                    <w:p w:rsidR="00771812" w:rsidRDefault="00492536">
                      <w:pPr>
                        <w:jc w:val="center"/>
                      </w:pPr>
                      <w:fldSimple w:instr=" PAGE    \* MERGEFORMAT ">
                        <w:r w:rsidR="004849CB" w:rsidRPr="004849CB">
                          <w:rPr>
                            <w:noProof/>
                            <w:color w:val="8C8C8C" w:themeColor="background1" w:themeShade="8C"/>
                          </w:rPr>
                          <w:t>3</w:t>
                        </w:r>
                      </w:fldSimple>
                    </w:p>
                  </w:txbxContent>
                </v:textbox>
              </v:shape>
              <v:group id="_x0000_s307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077" type="#_x0000_t34" style="position:absolute;left:-8;top:14978;width:1260;height:230;flip:y" o:connectortype="elbow" adj=",1024457,257" strokecolor="#a5a5a5 [2092]"/>
                <v:shape id="_x0000_s307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812" w:rsidRDefault="00771812" w:rsidP="00771812">
      <w:r>
        <w:separator/>
      </w:r>
    </w:p>
  </w:footnote>
  <w:footnote w:type="continuationSeparator" w:id="0">
    <w:p w:rsidR="00771812" w:rsidRDefault="00771812" w:rsidP="007718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812" w:rsidRPr="001E535B" w:rsidRDefault="00771812" w:rsidP="00771812">
    <w:pPr>
      <w:pStyle w:val="Header"/>
      <w:ind w:left="1440"/>
      <w:rPr>
        <w:rStyle w:val="IntenseReference"/>
      </w:rPr>
    </w:pPr>
    <w:r>
      <w:rPr>
        <w:b/>
        <w:bCs/>
        <w:smallCaps/>
        <w:noProof/>
        <w:color w:val="C0504D" w:themeColor="accent2"/>
        <w:spacing w:val="5"/>
        <w:u w:val="single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3362325</wp:posOffset>
          </wp:positionH>
          <wp:positionV relativeFrom="paragraph">
            <wp:posOffset>-457200</wp:posOffset>
          </wp:positionV>
          <wp:extent cx="3185160" cy="810895"/>
          <wp:effectExtent l="0" t="0" r="0" b="27305"/>
          <wp:wrapThrough wrapText="bothSides">
            <wp:wrapPolygon edited="0">
              <wp:start x="13565" y="3045"/>
              <wp:lineTo x="6072" y="5074"/>
              <wp:lineTo x="4263" y="6597"/>
              <wp:lineTo x="4263" y="11164"/>
              <wp:lineTo x="3746" y="13701"/>
              <wp:lineTo x="3617" y="18268"/>
              <wp:lineTo x="4134" y="19283"/>
              <wp:lineTo x="6201" y="22327"/>
              <wp:lineTo x="6330" y="22327"/>
              <wp:lineTo x="7493" y="22327"/>
              <wp:lineTo x="8268" y="22327"/>
              <wp:lineTo x="15890" y="19790"/>
              <wp:lineTo x="15890" y="19283"/>
              <wp:lineTo x="16148" y="19283"/>
              <wp:lineTo x="17182" y="12179"/>
              <wp:lineTo x="17569" y="8119"/>
              <wp:lineTo x="17053" y="6597"/>
              <wp:lineTo x="14469" y="3045"/>
              <wp:lineTo x="13565" y="3045"/>
            </wp:wrapPolygon>
          </wp:wrapThrough>
          <wp:docPr id="1" name="Diagram 10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</wp:anchor>
      </w:drawing>
    </w:r>
    <w:r w:rsidR="007419AD">
      <w:rPr>
        <w:rStyle w:val="IntenseReference"/>
      </w:rPr>
      <w:t>MEETING MINUTES</w:t>
    </w:r>
    <w:r w:rsidRPr="001E535B">
      <w:rPr>
        <w:rStyle w:val="IntenseReference"/>
      </w:rPr>
      <w:t xml:space="preserve"> V1.0</w:t>
    </w:r>
  </w:p>
  <w:p w:rsidR="00771812" w:rsidRDefault="00771812" w:rsidP="00771812">
    <w:pPr>
      <w:pStyle w:val="Header"/>
    </w:pPr>
  </w:p>
  <w:p w:rsidR="00771812" w:rsidRDefault="00492536">
    <w:pPr>
      <w:pStyle w:val="Header"/>
    </w:pPr>
    <w:r w:rsidRPr="00492536">
      <w:rPr>
        <w:rStyle w:val="IntenseReferenc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6pt;margin-top:6.35pt;width:323.4pt;height:0;z-index:251661312;mso-position-horizontal-relative:text;mso-position-vertical-relative:text" o:connectortype="straight"/>
      </w:pict>
    </w:r>
    <w:r w:rsidR="00771812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82"/>
  <w:drawingGridVerticalSpacing w:val="187"/>
  <w:displayHorizontalDrawingGridEvery w:val="2"/>
  <w:noPunctuationKerning/>
  <w:characterSpacingControl w:val="doNotCompress"/>
  <w:hdrShapeDefaults>
    <o:shapedefaults v:ext="edit" spidmax="3080"/>
    <o:shapelayout v:ext="edit">
      <o:idmap v:ext="edit" data="3"/>
      <o:rules v:ext="edit">
        <o:r id="V:Rule4" type="connector" idref="#_x0000_s3077"/>
        <o:r id="V:Rule5" type="connector" idref="#_x0000_s3073"/>
        <o:r id="V:Rule6" type="connector" idref="#_x0000_s3078"/>
      </o:rules>
    </o:shapelayout>
  </w:hdrShapeDefaults>
  <w:footnotePr>
    <w:footnote w:id="-1"/>
    <w:footnote w:id="0"/>
  </w:footnotePr>
  <w:endnotePr>
    <w:endnote w:id="-1"/>
    <w:endnote w:id="0"/>
  </w:endnotePr>
  <w:compat>
    <w:adjustLineHeightInTable/>
    <w:useFELayout/>
  </w:compat>
  <w:rsids>
    <w:rsidRoot w:val="00EA76C8"/>
    <w:rsid w:val="000145A5"/>
    <w:rsid w:val="00037C82"/>
    <w:rsid w:val="00043514"/>
    <w:rsid w:val="0007019B"/>
    <w:rsid w:val="000B110F"/>
    <w:rsid w:val="000B7BC5"/>
    <w:rsid w:val="000D0900"/>
    <w:rsid w:val="00193222"/>
    <w:rsid w:val="001D3C69"/>
    <w:rsid w:val="002138F0"/>
    <w:rsid w:val="003414BE"/>
    <w:rsid w:val="00371286"/>
    <w:rsid w:val="00385658"/>
    <w:rsid w:val="003C33DB"/>
    <w:rsid w:val="004058D1"/>
    <w:rsid w:val="00417272"/>
    <w:rsid w:val="00432A03"/>
    <w:rsid w:val="00456620"/>
    <w:rsid w:val="0046122B"/>
    <w:rsid w:val="004849CB"/>
    <w:rsid w:val="00492536"/>
    <w:rsid w:val="00495E0E"/>
    <w:rsid w:val="004D734F"/>
    <w:rsid w:val="004F484F"/>
    <w:rsid w:val="005052C5"/>
    <w:rsid w:val="00530671"/>
    <w:rsid w:val="00531002"/>
    <w:rsid w:val="0053610D"/>
    <w:rsid w:val="00553329"/>
    <w:rsid w:val="005E03F2"/>
    <w:rsid w:val="00692553"/>
    <w:rsid w:val="006A2B5A"/>
    <w:rsid w:val="007264D8"/>
    <w:rsid w:val="007419AD"/>
    <w:rsid w:val="007554A1"/>
    <w:rsid w:val="00771812"/>
    <w:rsid w:val="007762AE"/>
    <w:rsid w:val="0078204E"/>
    <w:rsid w:val="007A35B6"/>
    <w:rsid w:val="007B2E36"/>
    <w:rsid w:val="007C174F"/>
    <w:rsid w:val="007C3083"/>
    <w:rsid w:val="0080740E"/>
    <w:rsid w:val="00817789"/>
    <w:rsid w:val="0085168B"/>
    <w:rsid w:val="00876276"/>
    <w:rsid w:val="00896F17"/>
    <w:rsid w:val="008F49C0"/>
    <w:rsid w:val="0094009F"/>
    <w:rsid w:val="00987202"/>
    <w:rsid w:val="009C79FF"/>
    <w:rsid w:val="00A46314"/>
    <w:rsid w:val="00AA0654"/>
    <w:rsid w:val="00AC483F"/>
    <w:rsid w:val="00AE3851"/>
    <w:rsid w:val="00B05187"/>
    <w:rsid w:val="00B84015"/>
    <w:rsid w:val="00BB5323"/>
    <w:rsid w:val="00BE00B4"/>
    <w:rsid w:val="00C166AB"/>
    <w:rsid w:val="00CB3760"/>
    <w:rsid w:val="00CE6342"/>
    <w:rsid w:val="00D114E5"/>
    <w:rsid w:val="00D159E2"/>
    <w:rsid w:val="00D37E5C"/>
    <w:rsid w:val="00D621F4"/>
    <w:rsid w:val="00D72DF4"/>
    <w:rsid w:val="00D90EC5"/>
    <w:rsid w:val="00DA20D0"/>
    <w:rsid w:val="00E43BAB"/>
    <w:rsid w:val="00E4591C"/>
    <w:rsid w:val="00E60E43"/>
    <w:rsid w:val="00E71DBA"/>
    <w:rsid w:val="00EA2581"/>
    <w:rsid w:val="00EA76C8"/>
    <w:rsid w:val="00EC22DF"/>
    <w:rsid w:val="00F006F6"/>
    <w:rsid w:val="00F44306"/>
    <w:rsid w:val="00F826EF"/>
    <w:rsid w:val="00FD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  <w:lang w:eastAsia="en-US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Header">
    <w:name w:val="header"/>
    <w:basedOn w:val="Normal"/>
    <w:link w:val="HeaderChar"/>
    <w:uiPriority w:val="99"/>
    <w:rsid w:val="007718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812"/>
    <w:rPr>
      <w:rFonts w:ascii="Tahoma" w:hAnsi="Tahoma"/>
      <w:spacing w:val="4"/>
      <w:sz w:val="16"/>
      <w:szCs w:val="18"/>
      <w:lang w:eastAsia="en-US"/>
    </w:rPr>
  </w:style>
  <w:style w:type="paragraph" w:styleId="Footer">
    <w:name w:val="footer"/>
    <w:basedOn w:val="Normal"/>
    <w:link w:val="FooterChar"/>
    <w:rsid w:val="007718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1812"/>
    <w:rPr>
      <w:rFonts w:ascii="Tahoma" w:hAnsi="Tahoma"/>
      <w:spacing w:val="4"/>
      <w:sz w:val="16"/>
      <w:szCs w:val="18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771812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0B7BC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7BC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MediumShading1-Accent12">
    <w:name w:val="Medium Shading 1 - Accent 12"/>
    <w:basedOn w:val="TableNormal"/>
    <w:uiPriority w:val="63"/>
    <w:rsid w:val="00B0518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s1\Desktop\01018411\01018411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82903E-7C32-497B-AE57-60F8490FE7EB}" type="doc">
      <dgm:prSet loTypeId="urn:microsoft.com/office/officeart/2005/8/layout/arrow6" loCatId="process" qsTypeId="urn:microsoft.com/office/officeart/2005/8/quickstyle/3d9" qsCatId="3D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560E5DF5-60B3-4CF3-BD23-AA7C53492604}">
      <dgm:prSet phldrT="[Text]"/>
      <dgm:spPr/>
      <dgm:t>
        <a:bodyPr/>
        <a:lstStyle/>
        <a:p>
          <a:r>
            <a:rPr lang="en-US">
              <a:solidFill>
                <a:srgbClr val="FFFF00"/>
              </a:solidFill>
            </a:rPr>
            <a:t>P</a:t>
          </a:r>
          <a:r>
            <a:rPr lang="en-US"/>
            <a:t>ookas</a:t>
          </a:r>
        </a:p>
      </dgm:t>
    </dgm:pt>
    <dgm:pt modelId="{6C127A5B-A756-43CD-A13D-DD1C671CF0AB}" type="parTrans" cxnId="{1CD9911E-49E7-4D23-8562-EC0793427152}">
      <dgm:prSet/>
      <dgm:spPr/>
      <dgm:t>
        <a:bodyPr/>
        <a:lstStyle/>
        <a:p>
          <a:endParaRPr lang="en-US"/>
        </a:p>
      </dgm:t>
    </dgm:pt>
    <dgm:pt modelId="{04DA7133-E052-4E5A-8D55-DAD5084A219F}" type="sibTrans" cxnId="{1CD9911E-49E7-4D23-8562-EC0793427152}">
      <dgm:prSet/>
      <dgm:spPr/>
      <dgm:t>
        <a:bodyPr/>
        <a:lstStyle/>
        <a:p>
          <a:endParaRPr lang="en-US"/>
        </a:p>
      </dgm:t>
    </dgm:pt>
    <dgm:pt modelId="{190D9D75-F513-4BA4-A981-621EC340869D}">
      <dgm:prSet phldrT="[Text]"/>
      <dgm:spPr/>
      <dgm:t>
        <a:bodyPr/>
        <a:lstStyle/>
        <a:p>
          <a:r>
            <a:rPr lang="en-US">
              <a:solidFill>
                <a:srgbClr val="FFFF00"/>
              </a:solidFill>
            </a:rPr>
            <a:t>ET</a:t>
          </a:r>
          <a:r>
            <a:rPr lang="en-US"/>
            <a:t>venture</a:t>
          </a:r>
        </a:p>
      </dgm:t>
    </dgm:pt>
    <dgm:pt modelId="{6D6F5A5D-8550-43B0-83A8-F3F6B7F67C06}" type="parTrans" cxnId="{C6C75C29-4FBA-49CE-920E-8BD7AB59E53C}">
      <dgm:prSet/>
      <dgm:spPr/>
      <dgm:t>
        <a:bodyPr/>
        <a:lstStyle/>
        <a:p>
          <a:endParaRPr lang="en-US"/>
        </a:p>
      </dgm:t>
    </dgm:pt>
    <dgm:pt modelId="{D5352DEE-2D31-4195-B390-5077853CB8E5}" type="sibTrans" cxnId="{C6C75C29-4FBA-49CE-920E-8BD7AB59E53C}">
      <dgm:prSet/>
      <dgm:spPr/>
      <dgm:t>
        <a:bodyPr/>
        <a:lstStyle/>
        <a:p>
          <a:endParaRPr lang="en-US"/>
        </a:p>
      </dgm:t>
    </dgm:pt>
    <dgm:pt modelId="{2AAFF3A3-09BD-40F7-848E-0EC56A69D20D}" type="pres">
      <dgm:prSet presAssocID="{BD82903E-7C32-497B-AE57-60F8490FE7EB}" presName="compositeShape" presStyleCnt="0">
        <dgm:presLayoutVars>
          <dgm:chMax val="2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9141254-2506-4C36-993A-F25A4E346783}" type="pres">
      <dgm:prSet presAssocID="{BD82903E-7C32-497B-AE57-60F8490FE7EB}" presName="ribbon" presStyleLbl="node1" presStyleIdx="0" presStyleCnt="1"/>
      <dgm:spPr/>
    </dgm:pt>
    <dgm:pt modelId="{F4CE0548-0F0B-4E79-B8DA-4A7DBF3207D5}" type="pres">
      <dgm:prSet presAssocID="{BD82903E-7C32-497B-AE57-60F8490FE7EB}" presName="leftArrow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898D03-5053-4BC3-BE9D-4EF0138D67AC}" type="pres">
      <dgm:prSet presAssocID="{BD82903E-7C32-497B-AE57-60F8490FE7EB}" presName="rightArrow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CD9911E-49E7-4D23-8562-EC0793427152}" srcId="{BD82903E-7C32-497B-AE57-60F8490FE7EB}" destId="{560E5DF5-60B3-4CF3-BD23-AA7C53492604}" srcOrd="0" destOrd="0" parTransId="{6C127A5B-A756-43CD-A13D-DD1C671CF0AB}" sibTransId="{04DA7133-E052-4E5A-8D55-DAD5084A219F}"/>
    <dgm:cxn modelId="{C6C75C29-4FBA-49CE-920E-8BD7AB59E53C}" srcId="{BD82903E-7C32-497B-AE57-60F8490FE7EB}" destId="{190D9D75-F513-4BA4-A981-621EC340869D}" srcOrd="1" destOrd="0" parTransId="{6D6F5A5D-8550-43B0-83A8-F3F6B7F67C06}" sibTransId="{D5352DEE-2D31-4195-B390-5077853CB8E5}"/>
    <dgm:cxn modelId="{D9A9053F-66EF-4A35-AE08-E23231D067B2}" type="presOf" srcId="{560E5DF5-60B3-4CF3-BD23-AA7C53492604}" destId="{F4CE0548-0F0B-4E79-B8DA-4A7DBF3207D5}" srcOrd="0" destOrd="0" presId="urn:microsoft.com/office/officeart/2005/8/layout/arrow6"/>
    <dgm:cxn modelId="{7D404413-0DCF-4B1E-81ED-A641D91ED708}" type="presOf" srcId="{190D9D75-F513-4BA4-A981-621EC340869D}" destId="{86898D03-5053-4BC3-BE9D-4EF0138D67AC}" srcOrd="0" destOrd="0" presId="urn:microsoft.com/office/officeart/2005/8/layout/arrow6"/>
    <dgm:cxn modelId="{8F7313AF-6ECF-4E6C-8A16-69781F829264}" type="presOf" srcId="{BD82903E-7C32-497B-AE57-60F8490FE7EB}" destId="{2AAFF3A3-09BD-40F7-848E-0EC56A69D20D}" srcOrd="0" destOrd="0" presId="urn:microsoft.com/office/officeart/2005/8/layout/arrow6"/>
    <dgm:cxn modelId="{6648D193-7EE4-4FF0-B90B-755FD00A9F2E}" type="presParOf" srcId="{2AAFF3A3-09BD-40F7-848E-0EC56A69D20D}" destId="{99141254-2506-4C36-993A-F25A4E346783}" srcOrd="0" destOrd="0" presId="urn:microsoft.com/office/officeart/2005/8/layout/arrow6"/>
    <dgm:cxn modelId="{58AC2665-E360-452C-B76C-B35E864EE78A}" type="presParOf" srcId="{2AAFF3A3-09BD-40F7-848E-0EC56A69D20D}" destId="{F4CE0548-0F0B-4E79-B8DA-4A7DBF3207D5}" srcOrd="1" destOrd="0" presId="urn:microsoft.com/office/officeart/2005/8/layout/arrow6"/>
    <dgm:cxn modelId="{72197D16-C2CD-4D5F-AF72-E2F998F67EFD}" type="presParOf" srcId="{2AAFF3A3-09BD-40F7-848E-0EC56A69D20D}" destId="{86898D03-5053-4BC3-BE9D-4EF0138D67AC}" srcOrd="2" destOrd="0" presId="urn:microsoft.com/office/officeart/2005/8/layout/arrow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6">
  <dgm:title val=""/>
  <dgm:desc val=""/>
  <dgm:catLst>
    <dgm:cat type="relationship" pri="4000"/>
    <dgm:cat type="process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ctr"/>
      <dgm:param type="vertAlign" val="mid"/>
      <dgm:param type="ar" val="2.5"/>
    </dgm:alg>
    <dgm:shape xmlns:r="http://schemas.openxmlformats.org/officeDocument/2006/relationships" r:blip="">
      <dgm:adjLst/>
    </dgm:shape>
    <dgm:presOf/>
    <dgm:constrLst>
      <dgm:constr type="primFontSz" for="des" ptType="node" op="equ"/>
      <dgm:constr type="w" for="ch" forName="ribbon" refType="h" refFor="ch" refForName="ribbon" fact="2.5"/>
      <dgm:constr type="h" for="ch" forName="leftArrowText" refType="h" fact="0.49"/>
      <dgm:constr type="ctrY" for="ch" forName="leftArrowText" refType="ctrY" refFor="ch" refForName="ribbon"/>
      <dgm:constr type="ctrYOff" for="ch" forName="leftArrowText" refType="h" refFor="ch" refForName="ribbon" fact="-0.08"/>
      <dgm:constr type="l" for="ch" forName="leftArrowText" refType="w" refFor="ch" refForName="ribbon" fact="0.12"/>
      <dgm:constr type="r" for="ch" forName="leftArrowText" refType="w" refFor="ch" refForName="ribbon" fact="0.45"/>
      <dgm:constr type="h" for="ch" forName="rightArrowText" refType="h" fact="0.49"/>
      <dgm:constr type="ctrY" for="ch" forName="rightArrowText" refType="ctrY" refFor="ch" refForName="ribbon"/>
      <dgm:constr type="ctrYOff" for="ch" forName="rightArrowText" refType="h" refFor="ch" refForName="ribbon" fact="0.08"/>
      <dgm:constr type="l" for="ch" forName="rightArrowText" refType="w" refFor="ch" refForName="ribbon" fact="0.5"/>
      <dgm:constr type="r" for="ch" forName="rightArrowText" refType="w" refFor="ch" refForName="ribbon" fact="0.89"/>
    </dgm:constrLst>
    <dgm:ruleLst/>
    <dgm:choose name="Name0">
      <dgm:if name="Name1" axis="ch" ptType="node" func="cnt" op="gte" val="1">
        <dgm:layoutNode name="ribbon" styleLbl="node1">
          <dgm:alg type="sp"/>
          <dgm:shape xmlns:r="http://schemas.openxmlformats.org/officeDocument/2006/relationships" type="leftRightRibbon" r:blip="">
            <dgm:adjLst/>
          </dgm:shape>
          <dgm:presOf/>
          <dgm:constrLst/>
          <dgm:ruleLst/>
        </dgm:layoutNode>
        <dgm:layoutNode name="lef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2">
            <dgm:if name="Name3" func="var" arg="dir" op="equ" val="norm">
              <dgm:presOf axis="ch desOrSelf" ptType="node node" st="1 1" cnt="1 0"/>
            </dgm:if>
            <dgm:else name="Name4">
              <dgm:presOf axis="ch desOrSelf" ptType="node node" st="2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  <dgm:layoutNode name="righ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5">
            <dgm:if name="Name6" func="var" arg="dir" op="equ" val="norm">
              <dgm:presOf axis="ch desOrSelf" ptType="node node" st="2 1" cnt="1 0"/>
            </dgm:if>
            <dgm:else name="Name7">
              <dgm:presOf axis="ch desOrSelf" ptType="node node" st="1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</dgm:if>
      <dgm:else name="Name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30AA"/>
    <w:rsid w:val="007C315D"/>
    <w:rsid w:val="009130AA"/>
    <w:rsid w:val="00AD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2274F3B033419BB5E873005FA0A96F">
    <w:name w:val="492274F3B033419BB5E873005FA0A96F"/>
    <w:rsid w:val="009130AA"/>
  </w:style>
  <w:style w:type="paragraph" w:customStyle="1" w:styleId="6588917837F74044B46C86A44BD303AF">
    <w:name w:val="6588917837F74044B46C86A44BD303AF"/>
    <w:rsid w:val="009130AA"/>
  </w:style>
  <w:style w:type="paragraph" w:customStyle="1" w:styleId="000C6543551042EBA19CECF145CE5D52">
    <w:name w:val="000C6543551042EBA19CECF145CE5D52"/>
    <w:rsid w:val="009130AA"/>
  </w:style>
  <w:style w:type="paragraph" w:customStyle="1" w:styleId="FFCE01EE9B684E08B029FC37C460DA02">
    <w:name w:val="FFCE01EE9B684E08B029FC37C460DA02"/>
    <w:rsid w:val="009130AA"/>
  </w:style>
  <w:style w:type="paragraph" w:customStyle="1" w:styleId="C50F265BA1CC4D98B644873486B8F10F">
    <w:name w:val="C50F265BA1CC4D98B644873486B8F10F"/>
    <w:rsid w:val="009130AA"/>
  </w:style>
  <w:style w:type="paragraph" w:customStyle="1" w:styleId="6DCE76E5F6C243378A234FB93A2F3D0F">
    <w:name w:val="6DCE76E5F6C243378A234FB93A2F3D0F"/>
    <w:rsid w:val="009130AA"/>
  </w:style>
  <w:style w:type="paragraph" w:customStyle="1" w:styleId="23D6F16853C24662A72087FE8AE72650">
    <w:name w:val="23D6F16853C24662A72087FE8AE72650"/>
    <w:rsid w:val="009130AA"/>
  </w:style>
  <w:style w:type="paragraph" w:customStyle="1" w:styleId="702DE84FE1704B4C9AFEC10989F1EFCB">
    <w:name w:val="702DE84FE1704B4C9AFEC10989F1EFCB"/>
    <w:rsid w:val="009130AA"/>
  </w:style>
  <w:style w:type="paragraph" w:customStyle="1" w:styleId="9906421CCB534666BE74C672ADBEA655">
    <w:name w:val="9906421CCB534666BE74C672ADBEA655"/>
    <w:rsid w:val="009130AA"/>
  </w:style>
  <w:style w:type="paragraph" w:customStyle="1" w:styleId="9518447DCA7C43039222EB356D992355">
    <w:name w:val="9518447DCA7C43039222EB356D992355"/>
    <w:rsid w:val="009130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Our meeting minutes contains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383E22-779B-4E6E-AE47-B216B6FD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01018411.dot</Template>
  <TotalTime>183</TotalTime>
  <Pages>12</Pages>
  <Words>1397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Manager/>
  <Company>Pookas ETventure</Company>
  <LinksUpToDate>false</LinksUpToDate>
  <CharactersWithSpaces>9367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A collection of our discussions in meetings</dc:subject>
  <dc:creator>pc1</dc:creator>
  <cp:keywords/>
  <dc:description/>
  <cp:lastModifiedBy>Dino</cp:lastModifiedBy>
  <cp:revision>46</cp:revision>
  <cp:lastPrinted>2004-01-21T04:22:00Z</cp:lastPrinted>
  <dcterms:created xsi:type="dcterms:W3CDTF">2009-10-06T03:10:00Z</dcterms:created>
  <dcterms:modified xsi:type="dcterms:W3CDTF">2009-10-07T17:19:00Z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